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C931C" w14:textId="098B2D12" w:rsidR="003D42A1" w:rsidRDefault="003D42A1" w:rsidP="003D42A1">
      <w:pPr>
        <w:pStyle w:val="Authors"/>
        <w:framePr w:w="6175" w:wrap="notBeside" w:x="3354" w:y="1163"/>
        <w:spacing w:after="120" w:line="360" w:lineRule="auto"/>
        <w:jc w:val="left"/>
      </w:pPr>
      <w:r w:rsidRPr="003D42A1">
        <w:t xml:space="preserve">Student Name:  </w:t>
      </w:r>
      <w:r w:rsidR="004220BC">
        <w:t>Mohammed Ahmed Ragab</w:t>
      </w:r>
      <w:r w:rsidRPr="003D42A1">
        <w:br/>
        <w:t xml:space="preserve">Email:  </w:t>
      </w:r>
      <w:r w:rsidR="00E92B2B">
        <w:t>maragab@asu.edu</w:t>
      </w:r>
      <w:r w:rsidRPr="003D42A1">
        <w:br/>
        <w:t>Submission Date:</w:t>
      </w:r>
      <w:r>
        <w:t xml:space="preserve">  </w:t>
      </w:r>
      <w:r w:rsidR="00E92B2B">
        <w:t>24 October 2023</w:t>
      </w:r>
      <w:r w:rsidR="009F1C4B">
        <w:br/>
        <w:t>Class Name and Term: CSE</w:t>
      </w:r>
      <w:r w:rsidR="00CD7FED">
        <w:t>548</w:t>
      </w:r>
      <w:r w:rsidR="009F1C4B">
        <w:t xml:space="preserve"> </w:t>
      </w:r>
      <w:r w:rsidR="00465353">
        <w:t>Fall</w:t>
      </w:r>
      <w:r w:rsidR="00CD7FED">
        <w:t xml:space="preserve"> 202</w:t>
      </w:r>
      <w:r w:rsidR="00465353">
        <w:t>3</w:t>
      </w:r>
    </w:p>
    <w:p w14:paraId="159EA202" w14:textId="6B2FEF12" w:rsidR="00E97402" w:rsidRDefault="00E97402">
      <w:pPr>
        <w:pStyle w:val="Text"/>
        <w:ind w:firstLine="0"/>
        <w:rPr>
          <w:sz w:val="18"/>
          <w:szCs w:val="18"/>
        </w:rPr>
      </w:pPr>
    </w:p>
    <w:p w14:paraId="01B9EC0A" w14:textId="2A773E34" w:rsidR="00E97402" w:rsidRDefault="004220BC">
      <w:pPr>
        <w:pStyle w:val="Title"/>
        <w:framePr w:wrap="notBeside"/>
      </w:pPr>
      <w:r>
        <w:t>Packet filter firewall project 1</w:t>
      </w:r>
    </w:p>
    <w:p w14:paraId="3D1BB5AF" w14:textId="77777777" w:rsidR="00E97402" w:rsidRDefault="003D42A1" w:rsidP="003D42A1">
      <w:pPr>
        <w:pStyle w:val="Heading1"/>
        <w:jc w:val="left"/>
      </w:pPr>
      <w:r>
        <w:t xml:space="preserve">Project </w:t>
      </w:r>
      <w:r w:rsidR="000539FD">
        <w:t>Overview</w:t>
      </w:r>
    </w:p>
    <w:p w14:paraId="6B15C5E0" w14:textId="0572B782" w:rsidR="00E97402" w:rsidRDefault="008C6366">
      <w:pPr>
        <w:pStyle w:val="Text"/>
      </w:pPr>
      <w:r>
        <w:t xml:space="preserve"> This project is about creating a stateless firewall that </w:t>
      </w:r>
      <w:proofErr w:type="gramStart"/>
      <w:r>
        <w:t>block</w:t>
      </w:r>
      <w:proofErr w:type="gramEnd"/>
      <w:r>
        <w:t xml:space="preserve">/allow the packets on a </w:t>
      </w:r>
      <w:proofErr w:type="spellStart"/>
      <w:r>
        <w:t>server_gateway</w:t>
      </w:r>
      <w:proofErr w:type="spellEnd"/>
      <w:r>
        <w:t xml:space="preserve"> virtual machine which is connected to a client virtual machine on the same NAT network</w:t>
      </w:r>
      <w:r w:rsidR="00375BE8">
        <w:t xml:space="preserve">. The firewall can be achieve by using the </w:t>
      </w:r>
      <w:proofErr w:type="spellStart"/>
      <w:r w:rsidR="00375BE8">
        <w:t>linux</w:t>
      </w:r>
      <w:proofErr w:type="spellEnd"/>
      <w:r w:rsidR="00375BE8">
        <w:t xml:space="preserve"> command “iptables” that allow the user to write rules which specifies whether an IP packets is accepted or dropped based on criteria such as source IP and protocol (ICMP, TCP</w:t>
      </w:r>
      <w:proofErr w:type="gramStart"/>
      <w:r w:rsidR="00375BE8">
        <w:t xml:space="preserve"> ,…</w:t>
      </w:r>
      <w:proofErr w:type="gramEnd"/>
      <w:r w:rsidR="00375BE8">
        <w:t xml:space="preserve"> </w:t>
      </w:r>
      <w:proofErr w:type="spellStart"/>
      <w:r w:rsidR="00375BE8">
        <w:t>etc</w:t>
      </w:r>
      <w:proofErr w:type="spellEnd"/>
      <w:r w:rsidR="00375BE8">
        <w:t>)</w:t>
      </w:r>
      <w:r w:rsidR="006C41A0">
        <w:t>.</w:t>
      </w:r>
    </w:p>
    <w:p w14:paraId="3D551145" w14:textId="77777777" w:rsidR="008A3C23" w:rsidRDefault="00C03739" w:rsidP="003D42A1">
      <w:pPr>
        <w:pStyle w:val="Heading1"/>
        <w:jc w:val="left"/>
      </w:pPr>
      <w:r>
        <w:t>Network Setup</w:t>
      </w:r>
    </w:p>
    <w:p w14:paraId="01A51E9B" w14:textId="77777777" w:rsidR="007B0BDD" w:rsidRDefault="007B0BDD" w:rsidP="007B0BDD">
      <w:pPr>
        <w:pStyle w:val="Text"/>
        <w:rPr>
          <w:highlight w:val="yellow"/>
        </w:rPr>
      </w:pPr>
    </w:p>
    <w:p w14:paraId="70E06879" w14:textId="7F60AE33" w:rsidR="00BC583A" w:rsidRDefault="00BC583A" w:rsidP="007B0BDD">
      <w:pPr>
        <w:pStyle w:val="Text"/>
      </w:pPr>
      <w:r w:rsidRPr="00BC583A">
        <w:t>The network topology</w:t>
      </w:r>
    </w:p>
    <w:p w14:paraId="723A90DC" w14:textId="77777777" w:rsidR="00F84C88" w:rsidRDefault="00F84C88" w:rsidP="007B0BDD">
      <w:pPr>
        <w:pStyle w:val="Text"/>
      </w:pPr>
    </w:p>
    <w:p w14:paraId="0BB300BE" w14:textId="77777777" w:rsidR="00F84C88" w:rsidRDefault="00F84C88" w:rsidP="00F84C88">
      <w:pPr>
        <w:pStyle w:val="Text"/>
      </w:pPr>
    </w:p>
    <w:p w14:paraId="6D302EBF" w14:textId="77777777" w:rsidR="00F84C88" w:rsidRDefault="00F84C88" w:rsidP="00F84C88">
      <w:pPr>
        <w:pStyle w:val="Text"/>
      </w:pPr>
      <w:r>
        <w:t xml:space="preserve">client IP = 10.0.2.6 </w:t>
      </w:r>
    </w:p>
    <w:p w14:paraId="6C7E384A" w14:textId="77777777" w:rsidR="00F84C88" w:rsidRDefault="00F84C88" w:rsidP="00F84C88">
      <w:pPr>
        <w:pStyle w:val="Text"/>
      </w:pPr>
      <w:r>
        <w:t xml:space="preserve">client interface = enp0s3 </w:t>
      </w:r>
    </w:p>
    <w:p w14:paraId="41426618" w14:textId="77777777" w:rsidR="00F84C88" w:rsidRDefault="00F84C88" w:rsidP="00F84C88">
      <w:pPr>
        <w:pStyle w:val="Text"/>
      </w:pPr>
      <w:r>
        <w:t xml:space="preserve">gateway/server IP for </w:t>
      </w:r>
      <w:proofErr w:type="spellStart"/>
      <w:r>
        <w:t>NATnetwork</w:t>
      </w:r>
      <w:proofErr w:type="spellEnd"/>
      <w:r>
        <w:t xml:space="preserve">  =  10.0.2.7</w:t>
      </w:r>
    </w:p>
    <w:p w14:paraId="2692AB65" w14:textId="2B538042" w:rsidR="00F84C88" w:rsidRPr="00BC583A" w:rsidRDefault="00F84C88" w:rsidP="00F84C88">
      <w:pPr>
        <w:pStyle w:val="Text"/>
      </w:pPr>
      <w:r>
        <w:t>gateway/server IP for NATnetwork1  =  10.0.1.4 , interface (to the internet) =  enp0s8</w:t>
      </w:r>
    </w:p>
    <w:p w14:paraId="61D444CF" w14:textId="58B97722" w:rsidR="007B0BDD" w:rsidRDefault="007B0BDD" w:rsidP="007B0BDD">
      <w:pPr>
        <w:pStyle w:val="Text"/>
        <w:rPr>
          <w:highlight w:val="yellow"/>
        </w:rPr>
      </w:pPr>
      <w:r>
        <w:rPr>
          <w:noProof/>
        </w:rPr>
        <w:drawing>
          <wp:inline distT="0" distB="0" distL="0" distR="0" wp14:anchorId="5E1C2FA9" wp14:editId="275E1999">
            <wp:extent cx="6583680" cy="3112135"/>
            <wp:effectExtent l="0" t="0" r="7620" b="0"/>
            <wp:docPr id="624670675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70675" name="Picture 1" descr="A diagram of a networ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45E5" w14:textId="77777777" w:rsidR="00BC583A" w:rsidRDefault="00BC583A" w:rsidP="007B0BDD">
      <w:pPr>
        <w:pStyle w:val="Text"/>
        <w:rPr>
          <w:highlight w:val="yellow"/>
        </w:rPr>
      </w:pPr>
    </w:p>
    <w:p w14:paraId="03BE1F53" w14:textId="77777777" w:rsidR="00BC583A" w:rsidRDefault="00BC583A" w:rsidP="007B0BDD">
      <w:pPr>
        <w:pStyle w:val="Text"/>
        <w:rPr>
          <w:highlight w:val="yellow"/>
        </w:rPr>
      </w:pPr>
    </w:p>
    <w:p w14:paraId="1DFAF0A5" w14:textId="20984B79" w:rsidR="00BC583A" w:rsidRPr="00BC583A" w:rsidRDefault="00BC583A" w:rsidP="007B0BDD">
      <w:pPr>
        <w:pStyle w:val="Text"/>
      </w:pPr>
      <w:r w:rsidRPr="00BC583A">
        <w:t xml:space="preserve">The client VM in virtual box </w:t>
      </w:r>
    </w:p>
    <w:p w14:paraId="63A99D13" w14:textId="3EA74F57" w:rsidR="00BC583A" w:rsidRDefault="00BC583A" w:rsidP="007B0BDD">
      <w:pPr>
        <w:pStyle w:val="Text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339B9087" wp14:editId="52834743">
            <wp:extent cx="6663690" cy="3766820"/>
            <wp:effectExtent l="0" t="0" r="3810" b="5080"/>
            <wp:docPr id="1201299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9970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D40C" w14:textId="77777777" w:rsidR="00BC583A" w:rsidRDefault="00BC583A" w:rsidP="007B0BDD">
      <w:pPr>
        <w:pStyle w:val="Text"/>
        <w:rPr>
          <w:highlight w:val="yellow"/>
        </w:rPr>
      </w:pPr>
    </w:p>
    <w:p w14:paraId="0C6B3566" w14:textId="3D7FF73D" w:rsidR="00D825DD" w:rsidRPr="00BC583A" w:rsidRDefault="00D825DD" w:rsidP="00D825DD">
      <w:pPr>
        <w:pStyle w:val="Text"/>
      </w:pPr>
      <w:r w:rsidRPr="00BC583A">
        <w:t xml:space="preserve">The </w:t>
      </w:r>
      <w:r>
        <w:t>server/gateway</w:t>
      </w:r>
      <w:r w:rsidRPr="00BC583A">
        <w:t xml:space="preserve"> VM in virtual box </w:t>
      </w:r>
    </w:p>
    <w:p w14:paraId="6A647223" w14:textId="77777777" w:rsidR="00BC583A" w:rsidRDefault="00BC583A" w:rsidP="007B0BDD">
      <w:pPr>
        <w:pStyle w:val="Text"/>
        <w:rPr>
          <w:highlight w:val="yellow"/>
        </w:rPr>
      </w:pPr>
    </w:p>
    <w:p w14:paraId="5FF8CB7F" w14:textId="4B8C6855" w:rsidR="00BC583A" w:rsidRPr="00C03739" w:rsidRDefault="00BC583A" w:rsidP="007B0BDD">
      <w:pPr>
        <w:pStyle w:val="Text"/>
        <w:rPr>
          <w:highlight w:val="yellow"/>
        </w:rPr>
      </w:pPr>
      <w:r>
        <w:rPr>
          <w:noProof/>
        </w:rPr>
        <w:drawing>
          <wp:inline distT="0" distB="0" distL="0" distR="0" wp14:anchorId="648B6EFA" wp14:editId="5164E129">
            <wp:extent cx="6663690" cy="3782060"/>
            <wp:effectExtent l="0" t="0" r="3810" b="8890"/>
            <wp:docPr id="966488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88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8A2" w14:textId="77777777" w:rsidR="00E97B99" w:rsidRDefault="00C03739" w:rsidP="00C03739">
      <w:pPr>
        <w:pStyle w:val="Heading1"/>
        <w:jc w:val="left"/>
      </w:pPr>
      <w:r>
        <w:t>Software</w:t>
      </w:r>
    </w:p>
    <w:p w14:paraId="2C665C06" w14:textId="0B53CE00" w:rsidR="000539FD" w:rsidRDefault="007B0BDD" w:rsidP="00E97B99">
      <w:pPr>
        <w:pStyle w:val="Text"/>
      </w:pPr>
      <w:r>
        <w:t xml:space="preserve">I have used the following tools to test </w:t>
      </w:r>
      <w:r w:rsidR="000A4A34">
        <w:t xml:space="preserve">the connection from client VM to the gateway/server VM so that I make sure that the </w:t>
      </w:r>
      <w:r w:rsidR="00606861">
        <w:t xml:space="preserve">rules which have been written on  the </w:t>
      </w:r>
      <w:r w:rsidR="00606861">
        <w:t>gateway/server VM</w:t>
      </w:r>
      <w:r w:rsidR="00606861">
        <w:t xml:space="preserve"> are working fine.</w:t>
      </w:r>
    </w:p>
    <w:p w14:paraId="47D7977E" w14:textId="3A40E3F5" w:rsidR="00606861" w:rsidRDefault="00606861" w:rsidP="00606861">
      <w:pPr>
        <w:pStyle w:val="Text"/>
        <w:numPr>
          <w:ilvl w:val="0"/>
          <w:numId w:val="42"/>
        </w:numPr>
      </w:pPr>
      <w:r>
        <w:t xml:space="preserve">Firefox browser ( to test </w:t>
      </w:r>
      <w:r w:rsidR="005169AE">
        <w:t xml:space="preserve">connecting with the </w:t>
      </w:r>
      <w:proofErr w:type="spellStart"/>
      <w:r w:rsidR="005169AE">
        <w:t>apache</w:t>
      </w:r>
      <w:proofErr w:type="spellEnd"/>
      <w:r w:rsidR="005169AE">
        <w:t xml:space="preserve"> server and view the index.html welcome webpage</w:t>
      </w:r>
    </w:p>
    <w:p w14:paraId="1403FE4E" w14:textId="783FAD08" w:rsidR="0033751D" w:rsidRDefault="0033751D" w:rsidP="00606861">
      <w:pPr>
        <w:pStyle w:val="Text"/>
        <w:numPr>
          <w:ilvl w:val="0"/>
          <w:numId w:val="42"/>
        </w:numPr>
      </w:pPr>
      <w:proofErr w:type="spellStart"/>
      <w:r>
        <w:t>virtualbox</w:t>
      </w:r>
      <w:proofErr w:type="spellEnd"/>
    </w:p>
    <w:p w14:paraId="58DE3DBA" w14:textId="3BCAD987" w:rsidR="005169AE" w:rsidRDefault="005169AE" w:rsidP="00606861">
      <w:pPr>
        <w:pStyle w:val="Text"/>
        <w:numPr>
          <w:ilvl w:val="0"/>
          <w:numId w:val="42"/>
        </w:numPr>
      </w:pPr>
      <w:r>
        <w:t>Ping</w:t>
      </w:r>
    </w:p>
    <w:p w14:paraId="54D0F7BD" w14:textId="15D33699" w:rsidR="005169AE" w:rsidRDefault="00D5150E" w:rsidP="00606861">
      <w:pPr>
        <w:pStyle w:val="Text"/>
        <w:numPr>
          <w:ilvl w:val="0"/>
          <w:numId w:val="42"/>
        </w:numPr>
      </w:pPr>
      <w:r w:rsidRPr="005169AE">
        <w:lastRenderedPageBreak/>
        <w:t>T</w:t>
      </w:r>
      <w:r w:rsidR="005169AE" w:rsidRPr="005169AE">
        <w:t>raceroute</w:t>
      </w:r>
    </w:p>
    <w:p w14:paraId="4AADB30E" w14:textId="2EFB505B" w:rsidR="00D5150E" w:rsidRDefault="00D5150E" w:rsidP="00606861">
      <w:pPr>
        <w:pStyle w:val="Text"/>
        <w:numPr>
          <w:ilvl w:val="0"/>
          <w:numId w:val="42"/>
        </w:numPr>
      </w:pPr>
      <w:proofErr w:type="spellStart"/>
      <w:r>
        <w:t>Ifconfig</w:t>
      </w:r>
      <w:proofErr w:type="spellEnd"/>
    </w:p>
    <w:p w14:paraId="064D73C6" w14:textId="1B168264" w:rsidR="00D5150E" w:rsidRDefault="007E6826" w:rsidP="00606861">
      <w:pPr>
        <w:pStyle w:val="Text"/>
        <w:numPr>
          <w:ilvl w:val="0"/>
          <w:numId w:val="42"/>
        </w:numPr>
      </w:pPr>
      <w:proofErr w:type="spellStart"/>
      <w:r>
        <w:t>Gedit</w:t>
      </w:r>
      <w:proofErr w:type="spellEnd"/>
      <w:r>
        <w:t xml:space="preserve"> ( for editing the files)</w:t>
      </w:r>
    </w:p>
    <w:p w14:paraId="704D7BD8" w14:textId="35870D42" w:rsidR="007E6826" w:rsidRDefault="00513103" w:rsidP="00606861">
      <w:pPr>
        <w:pStyle w:val="Text"/>
        <w:numPr>
          <w:ilvl w:val="0"/>
          <w:numId w:val="42"/>
        </w:numPr>
      </w:pPr>
      <w:r>
        <w:t>Apache2 web server</w:t>
      </w:r>
    </w:p>
    <w:p w14:paraId="3D844B1D" w14:textId="3D89F678" w:rsidR="00513103" w:rsidRDefault="00513103" w:rsidP="00606861">
      <w:pPr>
        <w:pStyle w:val="Text"/>
        <w:numPr>
          <w:ilvl w:val="0"/>
          <w:numId w:val="42"/>
        </w:numPr>
      </w:pPr>
      <w:r>
        <w:t>Iptables commands</w:t>
      </w:r>
    </w:p>
    <w:p w14:paraId="02985140" w14:textId="042A3559" w:rsidR="00FE24DF" w:rsidRDefault="00FE24DF" w:rsidP="00606861">
      <w:pPr>
        <w:pStyle w:val="Text"/>
        <w:numPr>
          <w:ilvl w:val="0"/>
          <w:numId w:val="42"/>
        </w:numPr>
      </w:pPr>
      <w:proofErr w:type="spellStart"/>
      <w:r>
        <w:t>nmap</w:t>
      </w:r>
      <w:proofErr w:type="spellEnd"/>
    </w:p>
    <w:p w14:paraId="6DE51EAE" w14:textId="77777777" w:rsidR="00E97B99" w:rsidRDefault="000539FD" w:rsidP="000539FD">
      <w:pPr>
        <w:pStyle w:val="Heading1"/>
        <w:jc w:val="left"/>
      </w:pPr>
      <w:r>
        <w:t>Project Description</w:t>
      </w:r>
    </w:p>
    <w:p w14:paraId="7F923F97" w14:textId="77777777" w:rsidR="00F973FE" w:rsidRDefault="00F973FE" w:rsidP="00E97B99">
      <w:pPr>
        <w:pStyle w:val="Text"/>
      </w:pPr>
    </w:p>
    <w:p w14:paraId="6165C5FD" w14:textId="1B33A51E" w:rsidR="00F973FE" w:rsidRDefault="00DB0AC9" w:rsidP="00DC6C83">
      <w:pPr>
        <w:pStyle w:val="Text"/>
        <w:numPr>
          <w:ilvl w:val="0"/>
          <w:numId w:val="43"/>
        </w:numPr>
      </w:pPr>
      <w:r>
        <w:t>First</w:t>
      </w:r>
      <w:r w:rsidR="00F973FE">
        <w:t xml:space="preserve">, I </w:t>
      </w:r>
      <w:proofErr w:type="gramStart"/>
      <w:r w:rsidR="00F973FE">
        <w:t>have to</w:t>
      </w:r>
      <w:proofErr w:type="gramEnd"/>
      <w:r w:rsidR="00F973FE">
        <w:t xml:space="preserve"> prepare the test environment by following and </w:t>
      </w:r>
      <w:proofErr w:type="gramStart"/>
      <w:r w:rsidR="00F973FE">
        <w:t>apply</w:t>
      </w:r>
      <w:proofErr w:type="gramEnd"/>
      <w:r w:rsidR="00F973FE">
        <w:t xml:space="preserve"> all the steps in the provided PDF files and run the 2 virtual machines (VMs) at the same time</w:t>
      </w:r>
      <w:r w:rsidR="00094A89">
        <w:t>.</w:t>
      </w:r>
      <w:r w:rsidR="002D541B">
        <w:t xml:space="preserve"> Then I assigned “</w:t>
      </w:r>
      <w:proofErr w:type="spellStart"/>
      <w:r w:rsidR="002D541B">
        <w:t>natNetwork</w:t>
      </w:r>
      <w:proofErr w:type="spellEnd"/>
      <w:r w:rsidR="002D541B">
        <w:t xml:space="preserve">” to client VM </w:t>
      </w:r>
      <w:r w:rsidR="00DC6C83">
        <w:t xml:space="preserve">, </w:t>
      </w:r>
      <w:r w:rsidR="002D541B">
        <w:t>and  “</w:t>
      </w:r>
      <w:proofErr w:type="spellStart"/>
      <w:r w:rsidR="002D541B">
        <w:t>natNetwork</w:t>
      </w:r>
      <w:proofErr w:type="spellEnd"/>
      <w:r w:rsidR="002D541B">
        <w:t>”, “</w:t>
      </w:r>
      <w:r w:rsidR="002D541B">
        <w:t>natNetwork</w:t>
      </w:r>
      <w:r w:rsidR="002D541B">
        <w:t xml:space="preserve">1” to the </w:t>
      </w:r>
      <w:proofErr w:type="spellStart"/>
      <w:r w:rsidR="0033751D">
        <w:t>gateway_server</w:t>
      </w:r>
      <w:proofErr w:type="spellEnd"/>
      <w:r w:rsidR="0033751D">
        <w:t xml:space="preserve"> VM from the settings for </w:t>
      </w:r>
      <w:r w:rsidR="00DC6C83">
        <w:t>VirtualBox</w:t>
      </w:r>
      <w:r w:rsidR="0033751D">
        <w:t xml:space="preserve"> </w:t>
      </w:r>
      <w:r>
        <w:t>software.</w:t>
      </w:r>
    </w:p>
    <w:p w14:paraId="2837BCF1" w14:textId="79E2855B" w:rsidR="00DC6C83" w:rsidRDefault="00AF1ECB" w:rsidP="00DC6C83">
      <w:pPr>
        <w:pStyle w:val="Text"/>
        <w:numPr>
          <w:ilvl w:val="0"/>
          <w:numId w:val="43"/>
        </w:numPr>
      </w:pPr>
      <w:r>
        <w:t xml:space="preserve">I followed the instructions in the </w:t>
      </w:r>
      <w:r w:rsidR="004B071F">
        <w:t>PDF file “</w:t>
      </w:r>
      <w:r w:rsidR="004B071F" w:rsidRPr="004B071F">
        <w:t>lab-cs-cns-00001</w:t>
      </w:r>
      <w:r w:rsidR="004B071F">
        <w:t xml:space="preserve">” which describes the rules need to be written using iptables </w:t>
      </w:r>
      <w:r w:rsidR="00DB0AC9">
        <w:t>command.</w:t>
      </w:r>
    </w:p>
    <w:p w14:paraId="44A7B8BB" w14:textId="6ABFB360" w:rsidR="009F516C" w:rsidRDefault="009F516C" w:rsidP="00DC6C83">
      <w:pPr>
        <w:pStyle w:val="Text"/>
        <w:numPr>
          <w:ilvl w:val="0"/>
          <w:numId w:val="43"/>
        </w:numPr>
      </w:pPr>
      <w:r>
        <w:t xml:space="preserve">The following is a </w:t>
      </w:r>
      <w:proofErr w:type="gramStart"/>
      <w:r w:rsidR="00DB0AC9">
        <w:t>step-by-step</w:t>
      </w:r>
      <w:r>
        <w:t xml:space="preserve"> screenshots of the work</w:t>
      </w:r>
      <w:proofErr w:type="gramEnd"/>
      <w:r>
        <w:t xml:space="preserve"> I have done to complete the project with some </w:t>
      </w:r>
      <w:proofErr w:type="spellStart"/>
      <w:r>
        <w:t>linux</w:t>
      </w:r>
      <w:proofErr w:type="spellEnd"/>
      <w:r>
        <w:t xml:space="preserve"> commands I used to define the rules for filter and NAT tables</w:t>
      </w:r>
      <w:r w:rsidR="00587B45">
        <w:t>:</w:t>
      </w:r>
    </w:p>
    <w:p w14:paraId="3E1F9398" w14:textId="3EB13243" w:rsidR="00587B45" w:rsidRPr="00A55850" w:rsidRDefault="00587B45" w:rsidP="00587B45">
      <w:pPr>
        <w:pStyle w:val="Text"/>
        <w:ind w:left="922" w:firstLine="0"/>
        <w:rPr>
          <w:rStyle w:val="Strong"/>
        </w:rPr>
      </w:pPr>
      <w:r>
        <w:br/>
      </w:r>
      <w:r>
        <w:br/>
      </w:r>
      <w:r>
        <w:br/>
      </w:r>
      <w:r w:rsidRPr="00A55850">
        <w:rPr>
          <w:rStyle w:val="Strong"/>
        </w:rPr>
        <w:t>task 1.1</w:t>
      </w:r>
    </w:p>
    <w:p w14:paraId="4F3B7CA9" w14:textId="4BF46B35" w:rsidR="009F516C" w:rsidRDefault="00587B45" w:rsidP="00A55850">
      <w:pPr>
        <w:pStyle w:val="Text"/>
        <w:ind w:left="922" w:firstLine="0"/>
        <w:jc w:val="left"/>
      </w:pPr>
      <w:r>
        <w:br/>
      </w:r>
      <w:r w:rsidR="00A55850" w:rsidRPr="003D3F8A">
        <w:rPr>
          <w:rStyle w:val="Heading2Char"/>
        </w:rPr>
        <w:t>task 1.1  each VM can ping each other</w:t>
      </w:r>
      <w:r w:rsidR="00A55850">
        <w:br/>
      </w:r>
      <w:r>
        <w:br/>
      </w:r>
      <w:r>
        <w:rPr>
          <w:noProof/>
        </w:rPr>
        <w:drawing>
          <wp:inline distT="0" distB="0" distL="0" distR="0" wp14:anchorId="5BDAE7C7" wp14:editId="005DAB1F">
            <wp:extent cx="6427372" cy="3615397"/>
            <wp:effectExtent l="0" t="0" r="0" b="4445"/>
            <wp:docPr id="2085452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523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6255" cy="362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16C">
        <w:br/>
      </w:r>
    </w:p>
    <w:p w14:paraId="1268B3FC" w14:textId="77777777" w:rsidR="003D3F8A" w:rsidRDefault="003D3F8A" w:rsidP="00A55850">
      <w:pPr>
        <w:pStyle w:val="Text"/>
        <w:ind w:left="922" w:firstLine="0"/>
        <w:jc w:val="left"/>
        <w:rPr>
          <w:rStyle w:val="Heading2Char"/>
        </w:rPr>
      </w:pPr>
    </w:p>
    <w:p w14:paraId="58A077E9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6C4708BD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05B6FCBB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1E630FD1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34B9F62C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0E8BA45D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46CDA119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6F343817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052EEF69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33B31CCB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19CE828D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35242263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537C4337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5C6F2721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52EC9CA2" w14:textId="77777777" w:rsidR="009E3288" w:rsidRDefault="009E3288" w:rsidP="00A55850">
      <w:pPr>
        <w:pStyle w:val="Text"/>
        <w:ind w:left="922" w:firstLine="0"/>
        <w:jc w:val="left"/>
        <w:rPr>
          <w:rStyle w:val="Heading2Char"/>
        </w:rPr>
      </w:pPr>
    </w:p>
    <w:p w14:paraId="29DFC6B5" w14:textId="3060F376" w:rsidR="00205615" w:rsidRDefault="003D3F8A" w:rsidP="00A55850">
      <w:pPr>
        <w:pStyle w:val="Text"/>
        <w:ind w:left="922" w:firstLine="0"/>
        <w:jc w:val="left"/>
      </w:pPr>
      <w:r w:rsidRPr="003D3F8A">
        <w:rPr>
          <w:rStyle w:val="Heading2Char"/>
        </w:rPr>
        <w:t>task 1.1  each VM can ping each other</w:t>
      </w:r>
      <w:r>
        <w:rPr>
          <w:noProof/>
        </w:rPr>
        <w:t xml:space="preserve"> </w:t>
      </w:r>
      <w:r w:rsidR="00205615">
        <w:rPr>
          <w:noProof/>
        </w:rPr>
        <w:drawing>
          <wp:inline distT="0" distB="0" distL="0" distR="0" wp14:anchorId="73D1E380" wp14:editId="7403062E">
            <wp:extent cx="6289431" cy="3537805"/>
            <wp:effectExtent l="0" t="0" r="0" b="5715"/>
            <wp:docPr id="100166029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6029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642" cy="354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13570" w14:textId="77777777" w:rsidR="00A55850" w:rsidRDefault="00A55850" w:rsidP="00A55850">
      <w:pPr>
        <w:pStyle w:val="Text"/>
        <w:ind w:left="922" w:firstLine="0"/>
        <w:jc w:val="left"/>
      </w:pPr>
    </w:p>
    <w:p w14:paraId="7E61C71C" w14:textId="77777777" w:rsidR="003D3F8A" w:rsidRDefault="003D3F8A" w:rsidP="00A55850">
      <w:pPr>
        <w:pStyle w:val="Text"/>
        <w:ind w:left="922" w:firstLine="0"/>
        <w:jc w:val="left"/>
      </w:pPr>
    </w:p>
    <w:p w14:paraId="5F267843" w14:textId="0C4F8410" w:rsidR="003D3F8A" w:rsidRDefault="003D3F8A" w:rsidP="00A55850">
      <w:pPr>
        <w:pStyle w:val="Text"/>
        <w:ind w:left="922" w:firstLine="0"/>
        <w:jc w:val="left"/>
      </w:pPr>
      <w:r w:rsidRPr="003D3F8A">
        <w:t xml:space="preserve">task 1.1  </w:t>
      </w:r>
      <w:r w:rsidRPr="003D3F8A">
        <w:t>enable</w:t>
      </w:r>
      <w:r w:rsidRPr="003D3F8A">
        <w:t xml:space="preserve"> packet forwarding on gateway </w:t>
      </w:r>
      <w:proofErr w:type="gramStart"/>
      <w:r w:rsidRPr="003D3F8A">
        <w:t>VM</w:t>
      </w:r>
      <w:proofErr w:type="gramEnd"/>
    </w:p>
    <w:p w14:paraId="38D62872" w14:textId="77777777" w:rsidR="00623B64" w:rsidRDefault="00623B64" w:rsidP="00A55850">
      <w:pPr>
        <w:pStyle w:val="Text"/>
        <w:ind w:left="922" w:firstLine="0"/>
        <w:jc w:val="left"/>
      </w:pPr>
    </w:p>
    <w:p w14:paraId="76917326" w14:textId="33FB7808" w:rsidR="00623B64" w:rsidRDefault="00623B64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7869EBA2" wp14:editId="62E42BA3">
            <wp:extent cx="6375271" cy="3586090"/>
            <wp:effectExtent l="0" t="0" r="6985" b="0"/>
            <wp:docPr id="16743541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541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193" cy="358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0BB33" w14:textId="77777777" w:rsidR="00AF4ADC" w:rsidRDefault="00AF4ADC" w:rsidP="00A55850">
      <w:pPr>
        <w:pStyle w:val="Text"/>
        <w:ind w:left="922" w:firstLine="0"/>
        <w:jc w:val="left"/>
      </w:pPr>
    </w:p>
    <w:p w14:paraId="46BD8D90" w14:textId="77777777" w:rsidR="00AF4ADC" w:rsidRDefault="00AF4ADC" w:rsidP="00A55850">
      <w:pPr>
        <w:pStyle w:val="Text"/>
        <w:ind w:left="922" w:firstLine="0"/>
        <w:jc w:val="left"/>
      </w:pPr>
    </w:p>
    <w:p w14:paraId="42456FCC" w14:textId="77777777" w:rsidR="00AF4ADC" w:rsidRDefault="00AF4ADC" w:rsidP="00A55850">
      <w:pPr>
        <w:pStyle w:val="Text"/>
        <w:ind w:left="922" w:firstLine="0"/>
        <w:jc w:val="left"/>
      </w:pPr>
    </w:p>
    <w:p w14:paraId="072B0F25" w14:textId="77777777" w:rsidR="00AF4ADC" w:rsidRDefault="00AF4ADC" w:rsidP="00A55850">
      <w:pPr>
        <w:pStyle w:val="Text"/>
        <w:ind w:left="922" w:firstLine="0"/>
        <w:jc w:val="left"/>
      </w:pPr>
    </w:p>
    <w:p w14:paraId="629A6994" w14:textId="77777777" w:rsidR="009E3288" w:rsidRDefault="009E3288" w:rsidP="00A55850">
      <w:pPr>
        <w:pStyle w:val="Text"/>
        <w:ind w:left="922" w:firstLine="0"/>
        <w:jc w:val="left"/>
      </w:pPr>
    </w:p>
    <w:p w14:paraId="6F18A067" w14:textId="77777777" w:rsidR="009E3288" w:rsidRDefault="009E3288" w:rsidP="00A55850">
      <w:pPr>
        <w:pStyle w:val="Text"/>
        <w:ind w:left="922" w:firstLine="0"/>
        <w:jc w:val="left"/>
      </w:pPr>
    </w:p>
    <w:p w14:paraId="761510BF" w14:textId="77777777" w:rsidR="009E3288" w:rsidRDefault="009E3288" w:rsidP="00A55850">
      <w:pPr>
        <w:pStyle w:val="Text"/>
        <w:ind w:left="922" w:firstLine="0"/>
        <w:jc w:val="left"/>
      </w:pPr>
    </w:p>
    <w:p w14:paraId="4195D9AA" w14:textId="77777777" w:rsidR="00AF4ADC" w:rsidRDefault="00AF4ADC" w:rsidP="00A55850">
      <w:pPr>
        <w:pStyle w:val="Text"/>
        <w:ind w:left="922" w:firstLine="0"/>
        <w:jc w:val="left"/>
      </w:pPr>
    </w:p>
    <w:p w14:paraId="2F388784" w14:textId="77777777" w:rsidR="00AF4ADC" w:rsidRDefault="00AF4ADC" w:rsidP="00A55850">
      <w:pPr>
        <w:pStyle w:val="Text"/>
        <w:ind w:left="922" w:firstLine="0"/>
        <w:jc w:val="left"/>
      </w:pPr>
    </w:p>
    <w:p w14:paraId="40845DDB" w14:textId="2CCC2873" w:rsidR="00AF4ADC" w:rsidRDefault="00AF4ADC" w:rsidP="00A55850">
      <w:pPr>
        <w:pStyle w:val="Text"/>
        <w:ind w:left="922" w:firstLine="0"/>
        <w:jc w:val="left"/>
      </w:pPr>
      <w:r w:rsidRPr="00AF4ADC">
        <w:t xml:space="preserve">task 1.1.4.b drop policy for input output forward </w:t>
      </w:r>
      <w:proofErr w:type="spellStart"/>
      <w:r w:rsidRPr="00AF4ADC">
        <w:t>chaines</w:t>
      </w:r>
      <w:proofErr w:type="spellEnd"/>
    </w:p>
    <w:p w14:paraId="5163EE2F" w14:textId="77777777" w:rsidR="00AF4ADC" w:rsidRDefault="00AF4ADC" w:rsidP="00A55850">
      <w:pPr>
        <w:pStyle w:val="Text"/>
        <w:ind w:left="922" w:firstLine="0"/>
        <w:jc w:val="left"/>
      </w:pPr>
    </w:p>
    <w:p w14:paraId="416DCA64" w14:textId="70CCEFB4" w:rsidR="00AF4ADC" w:rsidRDefault="00AF4ADC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13D8E5F4" wp14:editId="2470F15E">
            <wp:extent cx="6583680" cy="3703320"/>
            <wp:effectExtent l="0" t="0" r="7620" b="0"/>
            <wp:docPr id="83151814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1814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87AD" w14:textId="77777777" w:rsidR="003D3F8A" w:rsidRDefault="003D3F8A" w:rsidP="00A55850">
      <w:pPr>
        <w:pStyle w:val="Text"/>
        <w:ind w:left="922" w:firstLine="0"/>
        <w:jc w:val="left"/>
      </w:pPr>
    </w:p>
    <w:p w14:paraId="245F60D7" w14:textId="77777777" w:rsidR="00AF4ADC" w:rsidRDefault="00AF4ADC" w:rsidP="00A55850">
      <w:pPr>
        <w:pStyle w:val="Text"/>
        <w:ind w:left="922" w:firstLine="0"/>
        <w:jc w:val="left"/>
      </w:pPr>
    </w:p>
    <w:p w14:paraId="3E97761D" w14:textId="5F539830" w:rsidR="00AF4ADC" w:rsidRDefault="00AF4ADC" w:rsidP="00A55850">
      <w:pPr>
        <w:pStyle w:val="Text"/>
        <w:ind w:left="922" w:firstLine="0"/>
        <w:jc w:val="left"/>
      </w:pPr>
      <w:r w:rsidRPr="00AF4ADC">
        <w:t xml:space="preserve">task 1.1.4.c  flush all existing chains and delete all user defined chains for </w:t>
      </w:r>
      <w:proofErr w:type="gramStart"/>
      <w:r w:rsidRPr="00AF4ADC">
        <w:t>iptables</w:t>
      </w:r>
      <w:proofErr w:type="gramEnd"/>
    </w:p>
    <w:p w14:paraId="7629C47D" w14:textId="77777777" w:rsidR="00784A89" w:rsidRDefault="00784A89" w:rsidP="00A55850">
      <w:pPr>
        <w:pStyle w:val="Text"/>
        <w:ind w:left="922" w:firstLine="0"/>
        <w:jc w:val="left"/>
      </w:pPr>
    </w:p>
    <w:p w14:paraId="03A72EE4" w14:textId="27FE83AF" w:rsidR="00784A89" w:rsidRDefault="00784A89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3398A6F8" wp14:editId="590EE30F">
            <wp:extent cx="6462466" cy="3598985"/>
            <wp:effectExtent l="0" t="0" r="0" b="1905"/>
            <wp:docPr id="182025054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5054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533" cy="360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458BD" w14:textId="77777777" w:rsidR="00784A89" w:rsidRDefault="00784A89" w:rsidP="00A55850">
      <w:pPr>
        <w:pStyle w:val="Text"/>
        <w:ind w:left="922" w:firstLine="0"/>
        <w:jc w:val="left"/>
      </w:pPr>
    </w:p>
    <w:p w14:paraId="3709EF00" w14:textId="4E139F90" w:rsidR="00784A89" w:rsidRDefault="00784A89" w:rsidP="00A55850">
      <w:pPr>
        <w:pStyle w:val="Text"/>
        <w:ind w:left="922" w:firstLine="0"/>
        <w:jc w:val="left"/>
      </w:pPr>
      <w:r w:rsidRPr="00784A89">
        <w:lastRenderedPageBreak/>
        <w:t xml:space="preserve">task 1.1.4.d set default policy to accept for input output and forward </w:t>
      </w:r>
      <w:proofErr w:type="gramStart"/>
      <w:r w:rsidRPr="00784A89">
        <w:t>chains</w:t>
      </w:r>
      <w:proofErr w:type="gramEnd"/>
    </w:p>
    <w:p w14:paraId="7CF2DF80" w14:textId="1C887CBA" w:rsidR="00784A89" w:rsidRDefault="00784A89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20866B2A" wp14:editId="00431BB2">
            <wp:extent cx="6233068" cy="3470030"/>
            <wp:effectExtent l="0" t="0" r="0" b="0"/>
            <wp:docPr id="4191362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3626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214" cy="347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F375" w14:textId="77777777" w:rsidR="009E3288" w:rsidRDefault="009E3288" w:rsidP="00A55850">
      <w:pPr>
        <w:pStyle w:val="Text"/>
        <w:ind w:left="922" w:firstLine="0"/>
        <w:jc w:val="left"/>
      </w:pPr>
    </w:p>
    <w:p w14:paraId="1074C3DF" w14:textId="77777777" w:rsidR="009E3288" w:rsidRDefault="009E3288" w:rsidP="00A55850">
      <w:pPr>
        <w:pStyle w:val="Text"/>
        <w:ind w:left="922" w:firstLine="0"/>
        <w:jc w:val="left"/>
      </w:pPr>
    </w:p>
    <w:p w14:paraId="717F7C7E" w14:textId="071DF6AA" w:rsidR="009E3288" w:rsidRDefault="009E3288" w:rsidP="00A55850">
      <w:pPr>
        <w:pStyle w:val="Text"/>
        <w:ind w:left="922" w:firstLine="0"/>
        <w:jc w:val="left"/>
      </w:pPr>
      <w:r w:rsidRPr="009E3288">
        <w:t xml:space="preserve">task 1.2  </w:t>
      </w:r>
      <w:r w:rsidRPr="009E3288">
        <w:t>Apache</w:t>
      </w:r>
      <w:r w:rsidRPr="009E3288">
        <w:t xml:space="preserve"> server is running on gateway </w:t>
      </w:r>
      <w:proofErr w:type="gramStart"/>
      <w:r w:rsidRPr="009E3288">
        <w:t>VM</w:t>
      </w:r>
      <w:proofErr w:type="gramEnd"/>
      <w:r w:rsidRPr="009E3288">
        <w:t xml:space="preserve"> and client can access the server from the web browser</w:t>
      </w:r>
    </w:p>
    <w:p w14:paraId="508093BF" w14:textId="77777777" w:rsidR="009E3288" w:rsidRDefault="009E3288" w:rsidP="00A55850">
      <w:pPr>
        <w:pStyle w:val="Text"/>
        <w:ind w:left="922" w:firstLine="0"/>
        <w:jc w:val="left"/>
      </w:pPr>
    </w:p>
    <w:p w14:paraId="63C5F772" w14:textId="237679C5" w:rsidR="009E3288" w:rsidRDefault="009E3288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329B70E6" wp14:editId="0292D028">
            <wp:extent cx="6415482" cy="3577151"/>
            <wp:effectExtent l="0" t="0" r="4445" b="4445"/>
            <wp:docPr id="190557879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7879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247" cy="35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17219" w14:textId="77777777" w:rsidR="00EF2CB2" w:rsidRDefault="00EF2CB2" w:rsidP="00A55850">
      <w:pPr>
        <w:pStyle w:val="Text"/>
        <w:ind w:left="922" w:firstLine="0"/>
        <w:jc w:val="left"/>
      </w:pPr>
    </w:p>
    <w:p w14:paraId="3DECCF7C" w14:textId="044F1B08" w:rsidR="00EF2CB2" w:rsidRDefault="00EF2CB2" w:rsidP="00A55850">
      <w:pPr>
        <w:pStyle w:val="Text"/>
        <w:ind w:left="922" w:firstLine="0"/>
        <w:jc w:val="left"/>
      </w:pPr>
      <w:r w:rsidRPr="00EF2CB2">
        <w:t xml:space="preserve">task 1.3  Reset firewall to whitelist and client VM cannot ping server </w:t>
      </w:r>
      <w:proofErr w:type="gramStart"/>
      <w:r w:rsidRPr="00EF2CB2">
        <w:t>VM</w:t>
      </w:r>
      <w:proofErr w:type="gramEnd"/>
    </w:p>
    <w:p w14:paraId="4E76428D" w14:textId="77777777" w:rsidR="00B362A5" w:rsidRDefault="00B362A5" w:rsidP="00A55850">
      <w:pPr>
        <w:pStyle w:val="Text"/>
        <w:ind w:left="922" w:firstLine="0"/>
        <w:jc w:val="left"/>
      </w:pPr>
    </w:p>
    <w:p w14:paraId="288B0081" w14:textId="743C53F9" w:rsidR="00B362A5" w:rsidRDefault="00B362A5" w:rsidP="00A55850">
      <w:pPr>
        <w:pStyle w:val="Text"/>
        <w:ind w:left="922" w:firstLine="0"/>
        <w:jc w:val="left"/>
      </w:pPr>
      <w:r>
        <w:rPr>
          <w:noProof/>
        </w:rPr>
        <w:lastRenderedPageBreak/>
        <w:drawing>
          <wp:inline distT="0" distB="0" distL="0" distR="0" wp14:anchorId="257F205C" wp14:editId="102A6519">
            <wp:extent cx="6218210" cy="3490546"/>
            <wp:effectExtent l="0" t="0" r="0" b="0"/>
            <wp:docPr id="150633167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167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24" cy="349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2C4C" w14:textId="77777777" w:rsidR="00B362A5" w:rsidRDefault="00B362A5" w:rsidP="00A55850">
      <w:pPr>
        <w:pStyle w:val="Text"/>
        <w:ind w:left="922" w:firstLine="0"/>
        <w:jc w:val="left"/>
      </w:pPr>
    </w:p>
    <w:p w14:paraId="11104C3A" w14:textId="7FB8BE65" w:rsidR="00B362A5" w:rsidRDefault="00B362A5" w:rsidP="00A55850">
      <w:pPr>
        <w:pStyle w:val="Text"/>
        <w:ind w:left="922" w:firstLine="0"/>
        <w:jc w:val="left"/>
      </w:pPr>
      <w:r w:rsidRPr="00B362A5">
        <w:t xml:space="preserve">task 1.3  Reset firewall to whitelist and server VM cannot ping client </w:t>
      </w:r>
      <w:proofErr w:type="gramStart"/>
      <w:r w:rsidRPr="00B362A5">
        <w:t>VM</w:t>
      </w:r>
      <w:proofErr w:type="gramEnd"/>
    </w:p>
    <w:p w14:paraId="113CAC26" w14:textId="77777777" w:rsidR="00B362A5" w:rsidRDefault="00B362A5" w:rsidP="00A55850">
      <w:pPr>
        <w:pStyle w:val="Text"/>
        <w:ind w:left="922" w:firstLine="0"/>
        <w:jc w:val="left"/>
      </w:pPr>
    </w:p>
    <w:p w14:paraId="107EA2AA" w14:textId="57CFFD3E" w:rsidR="00B362A5" w:rsidRDefault="00B362A5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6996DEAA" wp14:editId="26D27A7F">
            <wp:extent cx="6336303" cy="3152873"/>
            <wp:effectExtent l="0" t="0" r="7620" b="0"/>
            <wp:docPr id="54981623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1623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891" cy="315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EE67" w14:textId="77777777" w:rsidR="00B362A5" w:rsidRDefault="00B362A5" w:rsidP="00A55850">
      <w:pPr>
        <w:pStyle w:val="Text"/>
        <w:ind w:left="922" w:firstLine="0"/>
        <w:jc w:val="left"/>
      </w:pPr>
    </w:p>
    <w:p w14:paraId="7AE77355" w14:textId="77777777" w:rsidR="00A36950" w:rsidRDefault="00A36950" w:rsidP="00A55850">
      <w:pPr>
        <w:pStyle w:val="Text"/>
        <w:ind w:left="922" w:firstLine="0"/>
        <w:jc w:val="left"/>
      </w:pPr>
    </w:p>
    <w:p w14:paraId="6FCD85C1" w14:textId="666B0782" w:rsidR="00A36950" w:rsidRDefault="00A36950" w:rsidP="00A55850">
      <w:pPr>
        <w:pStyle w:val="Text"/>
        <w:ind w:left="922" w:firstLine="0"/>
        <w:jc w:val="left"/>
      </w:pPr>
      <w:r w:rsidRPr="00A36950">
        <w:t xml:space="preserve">task 2.1 allow whitelist ( drop for input output and forward chain ) on </w:t>
      </w:r>
      <w:proofErr w:type="spellStart"/>
      <w:r w:rsidRPr="00A36950">
        <w:t>server_gateway</w:t>
      </w:r>
      <w:proofErr w:type="spellEnd"/>
      <w:r w:rsidRPr="00A36950">
        <w:t xml:space="preserve"> </w:t>
      </w:r>
      <w:proofErr w:type="gramStart"/>
      <w:r w:rsidRPr="00A36950">
        <w:t>VM</w:t>
      </w:r>
      <w:proofErr w:type="gramEnd"/>
    </w:p>
    <w:p w14:paraId="6ED581D6" w14:textId="35A836AC" w:rsidR="00A36950" w:rsidRDefault="00A36950" w:rsidP="00A55850">
      <w:pPr>
        <w:pStyle w:val="Text"/>
        <w:ind w:left="922" w:firstLine="0"/>
        <w:jc w:val="left"/>
      </w:pPr>
      <w:r>
        <w:rPr>
          <w:noProof/>
        </w:rPr>
        <w:lastRenderedPageBreak/>
        <w:drawing>
          <wp:inline distT="0" distB="0" distL="0" distR="0" wp14:anchorId="1C148F39" wp14:editId="29CB7653">
            <wp:extent cx="6429456" cy="3616569"/>
            <wp:effectExtent l="0" t="0" r="0" b="3175"/>
            <wp:docPr id="74904817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48174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25" cy="361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F5E3" w14:textId="77777777" w:rsidR="00A36950" w:rsidRDefault="00A36950" w:rsidP="00A55850">
      <w:pPr>
        <w:pStyle w:val="Text"/>
        <w:ind w:left="922" w:firstLine="0"/>
        <w:jc w:val="left"/>
      </w:pPr>
    </w:p>
    <w:p w14:paraId="3825B27A" w14:textId="77777777" w:rsidR="00A36950" w:rsidRDefault="00A36950" w:rsidP="00A55850">
      <w:pPr>
        <w:pStyle w:val="Text"/>
        <w:ind w:left="922" w:firstLine="0"/>
        <w:jc w:val="left"/>
      </w:pPr>
    </w:p>
    <w:p w14:paraId="7E6B7798" w14:textId="202F7E5E" w:rsidR="001D512B" w:rsidRDefault="001D512B" w:rsidP="00A55850">
      <w:pPr>
        <w:pStyle w:val="Text"/>
        <w:ind w:left="922" w:firstLine="0"/>
        <w:jc w:val="left"/>
      </w:pPr>
      <w:r w:rsidRPr="001D512B">
        <w:t xml:space="preserve">task 2.1 after allow whitelist on </w:t>
      </w:r>
      <w:proofErr w:type="spellStart"/>
      <w:r w:rsidRPr="001D512B">
        <w:t>server_gateway</w:t>
      </w:r>
      <w:proofErr w:type="spellEnd"/>
      <w:r w:rsidRPr="001D512B">
        <w:t xml:space="preserve"> VM , client VM cannot access </w:t>
      </w:r>
      <w:proofErr w:type="spellStart"/>
      <w:r w:rsidRPr="001D512B">
        <w:t>apache</w:t>
      </w:r>
      <w:proofErr w:type="spellEnd"/>
      <w:r w:rsidRPr="001D512B">
        <w:t xml:space="preserve"> web server web page </w:t>
      </w:r>
      <w:proofErr w:type="spellStart"/>
      <w:r w:rsidRPr="001D512B">
        <w:t>fom</w:t>
      </w:r>
      <w:proofErr w:type="spellEnd"/>
      <w:r w:rsidRPr="001D512B">
        <w:t xml:space="preserve"> the browser</w:t>
      </w:r>
      <w:r>
        <w:br/>
      </w:r>
      <w:r w:rsidRPr="00805F43">
        <w:rPr>
          <w:highlight w:val="yellow"/>
        </w:rPr>
        <w:t xml:space="preserve">in the following screenshot, the page was </w:t>
      </w:r>
      <w:proofErr w:type="gramStart"/>
      <w:r w:rsidRPr="00805F43">
        <w:rPr>
          <w:highlight w:val="yellow"/>
        </w:rPr>
        <w:t>loading</w:t>
      </w:r>
      <w:proofErr w:type="gramEnd"/>
      <w:r w:rsidRPr="00805F43">
        <w:rPr>
          <w:highlight w:val="yellow"/>
        </w:rPr>
        <w:t xml:space="preserve"> and the </w:t>
      </w:r>
      <w:r w:rsidR="003C6B4C" w:rsidRPr="00805F43">
        <w:rPr>
          <w:highlight w:val="yellow"/>
        </w:rPr>
        <w:t>Apache</w:t>
      </w:r>
      <w:r w:rsidRPr="00805F43">
        <w:rPr>
          <w:highlight w:val="yellow"/>
        </w:rPr>
        <w:t xml:space="preserve"> welcome webpage has not loaded as the client VM is blocked from accessing the </w:t>
      </w:r>
      <w:proofErr w:type="spellStart"/>
      <w:r w:rsidRPr="00805F43">
        <w:rPr>
          <w:highlight w:val="yellow"/>
        </w:rPr>
        <w:t>server_gateway</w:t>
      </w:r>
      <w:proofErr w:type="spellEnd"/>
      <w:r w:rsidRPr="00805F43">
        <w:rPr>
          <w:highlight w:val="yellow"/>
        </w:rPr>
        <w:t xml:space="preserve"> VM</w:t>
      </w:r>
      <w:r>
        <w:t xml:space="preserve"> </w:t>
      </w:r>
    </w:p>
    <w:p w14:paraId="007D9E0C" w14:textId="77777777" w:rsidR="001D512B" w:rsidRDefault="001D512B" w:rsidP="00A55850">
      <w:pPr>
        <w:pStyle w:val="Text"/>
        <w:ind w:left="922" w:firstLine="0"/>
        <w:jc w:val="left"/>
      </w:pPr>
    </w:p>
    <w:p w14:paraId="164A8EAC" w14:textId="21CADE95" w:rsidR="001D512B" w:rsidRDefault="001D512B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11DF658C" wp14:editId="6510355B">
            <wp:extent cx="6424024" cy="3613590"/>
            <wp:effectExtent l="0" t="0" r="0" b="6350"/>
            <wp:docPr id="159664734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4734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105" cy="362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AC3B" w14:textId="77777777" w:rsidR="003C6B4C" w:rsidRDefault="003C6B4C" w:rsidP="00A55850">
      <w:pPr>
        <w:pStyle w:val="Text"/>
        <w:ind w:left="922" w:firstLine="0"/>
        <w:jc w:val="left"/>
      </w:pPr>
    </w:p>
    <w:p w14:paraId="261E8902" w14:textId="23F6B612" w:rsidR="003C6B4C" w:rsidRDefault="00EC4D6A" w:rsidP="00A55850">
      <w:pPr>
        <w:pStyle w:val="Text"/>
        <w:ind w:left="922" w:firstLine="0"/>
        <w:jc w:val="left"/>
      </w:pPr>
      <w:r w:rsidRPr="00EC4D6A">
        <w:t xml:space="preserve">task 2.2 define the rule to allow client access the server </w:t>
      </w:r>
      <w:proofErr w:type="spellStart"/>
      <w:r w:rsidRPr="00EC4D6A">
        <w:t>apache</w:t>
      </w:r>
      <w:proofErr w:type="spellEnd"/>
      <w:r w:rsidRPr="00EC4D6A">
        <w:t xml:space="preserve"> on server </w:t>
      </w:r>
      <w:proofErr w:type="gramStart"/>
      <w:r w:rsidRPr="00EC4D6A">
        <w:t>VM</w:t>
      </w:r>
      <w:proofErr w:type="gramEnd"/>
    </w:p>
    <w:p w14:paraId="63E7DE9B" w14:textId="77777777" w:rsidR="00EC4D6A" w:rsidRDefault="00EC4D6A" w:rsidP="00A55850">
      <w:pPr>
        <w:pStyle w:val="Text"/>
        <w:ind w:left="922" w:firstLine="0"/>
        <w:jc w:val="left"/>
      </w:pPr>
    </w:p>
    <w:p w14:paraId="174F307E" w14:textId="34934577" w:rsidR="00EC4D6A" w:rsidRDefault="00EC4D6A" w:rsidP="00A55850">
      <w:pPr>
        <w:pStyle w:val="Text"/>
        <w:ind w:left="922" w:firstLine="0"/>
        <w:jc w:val="left"/>
      </w:pPr>
      <w:r>
        <w:rPr>
          <w:noProof/>
        </w:rPr>
        <w:lastRenderedPageBreak/>
        <w:drawing>
          <wp:inline distT="0" distB="0" distL="0" distR="0" wp14:anchorId="32A5F16D" wp14:editId="2CF346AD">
            <wp:extent cx="6494145" cy="3804677"/>
            <wp:effectExtent l="0" t="0" r="1905" b="5715"/>
            <wp:docPr id="206897877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78775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195" cy="38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C5C6" w14:textId="77777777" w:rsidR="00EC4D6A" w:rsidRDefault="00EC4D6A" w:rsidP="00A55850">
      <w:pPr>
        <w:pStyle w:val="Text"/>
        <w:ind w:left="922" w:firstLine="0"/>
        <w:jc w:val="left"/>
      </w:pPr>
    </w:p>
    <w:p w14:paraId="63BB99B1" w14:textId="77B589BB" w:rsidR="00EC4D6A" w:rsidRDefault="0055611E" w:rsidP="00A55850">
      <w:pPr>
        <w:pStyle w:val="Text"/>
        <w:ind w:left="922" w:firstLine="0"/>
        <w:jc w:val="left"/>
      </w:pPr>
      <w:r w:rsidRPr="0055611E">
        <w:t xml:space="preserve">task 2.2 view the rule to allow client access the server </w:t>
      </w:r>
      <w:proofErr w:type="spellStart"/>
      <w:r w:rsidRPr="0055611E">
        <w:t>apache</w:t>
      </w:r>
      <w:proofErr w:type="spellEnd"/>
      <w:r w:rsidRPr="0055611E">
        <w:t xml:space="preserve"> on server </w:t>
      </w:r>
      <w:proofErr w:type="gramStart"/>
      <w:r w:rsidRPr="0055611E">
        <w:t>VM</w:t>
      </w:r>
      <w:proofErr w:type="gramEnd"/>
    </w:p>
    <w:p w14:paraId="39D11474" w14:textId="77777777" w:rsidR="00B362A5" w:rsidRDefault="00B362A5" w:rsidP="00A55850">
      <w:pPr>
        <w:pStyle w:val="Text"/>
        <w:ind w:left="922" w:firstLine="0"/>
        <w:jc w:val="left"/>
      </w:pPr>
    </w:p>
    <w:p w14:paraId="4865C816" w14:textId="77777777" w:rsidR="0055611E" w:rsidRDefault="0055611E" w:rsidP="00A55850">
      <w:pPr>
        <w:pStyle w:val="Text"/>
        <w:ind w:left="922" w:firstLine="0"/>
        <w:jc w:val="left"/>
      </w:pPr>
    </w:p>
    <w:p w14:paraId="0D02B48F" w14:textId="1DB7D6B7" w:rsidR="0055611E" w:rsidRDefault="0055611E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7EC39FF6" wp14:editId="60415CF4">
            <wp:extent cx="6450705" cy="3710354"/>
            <wp:effectExtent l="0" t="0" r="7620" b="4445"/>
            <wp:docPr id="59849229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9229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358" cy="371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3021" w14:textId="77777777" w:rsidR="0055611E" w:rsidRDefault="0055611E" w:rsidP="00A55850">
      <w:pPr>
        <w:pStyle w:val="Text"/>
        <w:ind w:left="922" w:firstLine="0"/>
        <w:jc w:val="left"/>
      </w:pPr>
    </w:p>
    <w:p w14:paraId="4CDFFA4E" w14:textId="77777777" w:rsidR="0055611E" w:rsidRDefault="0055611E" w:rsidP="00A55850">
      <w:pPr>
        <w:pStyle w:val="Text"/>
        <w:ind w:left="922" w:firstLine="0"/>
        <w:jc w:val="left"/>
      </w:pPr>
    </w:p>
    <w:p w14:paraId="57FA9895" w14:textId="5E2E2D8A" w:rsidR="0055611E" w:rsidRDefault="0055611E" w:rsidP="00A55850">
      <w:pPr>
        <w:pStyle w:val="Text"/>
        <w:ind w:left="922" w:firstLine="0"/>
        <w:jc w:val="left"/>
      </w:pPr>
      <w:r w:rsidRPr="0055611E">
        <w:t xml:space="preserve">task 2.2 client can access the server </w:t>
      </w:r>
      <w:proofErr w:type="spellStart"/>
      <w:r w:rsidRPr="0055611E">
        <w:t>apache</w:t>
      </w:r>
      <w:proofErr w:type="spellEnd"/>
      <w:r w:rsidRPr="0055611E">
        <w:t xml:space="preserve"> on server </w:t>
      </w:r>
      <w:proofErr w:type="gramStart"/>
      <w:r w:rsidRPr="0055611E">
        <w:t>VM</w:t>
      </w:r>
      <w:proofErr w:type="gramEnd"/>
      <w:r w:rsidRPr="0055611E">
        <w:t xml:space="preserve">  and welcome webpage is viewed</w:t>
      </w:r>
    </w:p>
    <w:p w14:paraId="0F9942F7" w14:textId="77777777" w:rsidR="0055611E" w:rsidRDefault="0055611E" w:rsidP="00A55850">
      <w:pPr>
        <w:pStyle w:val="Text"/>
        <w:ind w:left="922" w:firstLine="0"/>
        <w:jc w:val="left"/>
      </w:pPr>
    </w:p>
    <w:p w14:paraId="3D343B9B" w14:textId="5A4C69B1" w:rsidR="00F71692" w:rsidRDefault="00F71692" w:rsidP="00A55850">
      <w:pPr>
        <w:pStyle w:val="Text"/>
        <w:ind w:left="922" w:firstLine="0"/>
        <w:jc w:val="left"/>
      </w:pPr>
      <w:r>
        <w:rPr>
          <w:noProof/>
        </w:rPr>
        <w:lastRenderedPageBreak/>
        <w:drawing>
          <wp:inline distT="0" distB="0" distL="0" distR="0" wp14:anchorId="7E6B665D" wp14:editId="339AB3E7">
            <wp:extent cx="6569636" cy="3684856"/>
            <wp:effectExtent l="0" t="0" r="3175" b="0"/>
            <wp:docPr id="28933645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36451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232" cy="369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A6C3E" w14:textId="77777777" w:rsidR="00F34D4A" w:rsidRDefault="00F34D4A" w:rsidP="00A55850">
      <w:pPr>
        <w:pStyle w:val="Text"/>
        <w:ind w:left="922" w:firstLine="0"/>
        <w:jc w:val="left"/>
      </w:pPr>
    </w:p>
    <w:p w14:paraId="351F5E35" w14:textId="77777777" w:rsidR="00F34D4A" w:rsidRDefault="00F34D4A" w:rsidP="00A55850">
      <w:pPr>
        <w:pStyle w:val="Text"/>
        <w:ind w:left="922" w:firstLine="0"/>
        <w:jc w:val="left"/>
      </w:pPr>
    </w:p>
    <w:p w14:paraId="0884AEDC" w14:textId="198E51A6" w:rsidR="00F34D4A" w:rsidRDefault="00F34D4A" w:rsidP="00A55850">
      <w:pPr>
        <w:pStyle w:val="Text"/>
        <w:ind w:left="922" w:firstLine="0"/>
        <w:jc w:val="left"/>
      </w:pPr>
      <w:r w:rsidRPr="00F34D4A">
        <w:t xml:space="preserve">task 2.3   Stop the client from pinging the </w:t>
      </w:r>
      <w:proofErr w:type="spellStart"/>
      <w:r w:rsidRPr="00F34D4A">
        <w:t>Gateway_Server</w:t>
      </w:r>
      <w:proofErr w:type="spellEnd"/>
      <w:r w:rsidRPr="00F34D4A">
        <w:t xml:space="preserve"> VM IP </w:t>
      </w:r>
      <w:proofErr w:type="gramStart"/>
      <w:r w:rsidRPr="00F34D4A">
        <w:t>address</w:t>
      </w:r>
      <w:proofErr w:type="gramEnd"/>
    </w:p>
    <w:p w14:paraId="7611E815" w14:textId="77777777" w:rsidR="00F34D4A" w:rsidRDefault="00F34D4A" w:rsidP="00A55850">
      <w:pPr>
        <w:pStyle w:val="Text"/>
        <w:ind w:left="922" w:firstLine="0"/>
        <w:jc w:val="left"/>
      </w:pPr>
    </w:p>
    <w:p w14:paraId="59697B80" w14:textId="7C89065E" w:rsidR="00F34D4A" w:rsidRDefault="00F34D4A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23FE06C6" wp14:editId="2A947979">
            <wp:extent cx="6529459" cy="3421526"/>
            <wp:effectExtent l="0" t="0" r="5080" b="7620"/>
            <wp:docPr id="54162204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2204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112" cy="34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9DC9" w14:textId="77777777" w:rsidR="00F34D4A" w:rsidRDefault="00F34D4A" w:rsidP="00A55850">
      <w:pPr>
        <w:pStyle w:val="Text"/>
        <w:ind w:left="922" w:firstLine="0"/>
        <w:jc w:val="left"/>
      </w:pPr>
    </w:p>
    <w:p w14:paraId="66E6E32C" w14:textId="5841A7B5" w:rsidR="00F34D4A" w:rsidRDefault="00CB57C1" w:rsidP="00A55850">
      <w:pPr>
        <w:pStyle w:val="Text"/>
        <w:ind w:left="922" w:firstLine="0"/>
        <w:jc w:val="left"/>
      </w:pPr>
      <w:r w:rsidRPr="00CB57C1">
        <w:t xml:space="preserve">task 2.3   Stop the client from pinging the </w:t>
      </w:r>
      <w:proofErr w:type="spellStart"/>
      <w:r w:rsidRPr="00CB57C1">
        <w:t>Gateway_Server</w:t>
      </w:r>
      <w:proofErr w:type="spellEnd"/>
      <w:r w:rsidRPr="00CB57C1">
        <w:t xml:space="preserve"> VM IP </w:t>
      </w:r>
      <w:proofErr w:type="spellStart"/>
      <w:r w:rsidRPr="00CB57C1">
        <w:t>address_iptables</w:t>
      </w:r>
      <w:proofErr w:type="spellEnd"/>
      <w:r w:rsidRPr="00CB57C1">
        <w:t xml:space="preserve"> rules for filter </w:t>
      </w:r>
      <w:proofErr w:type="gramStart"/>
      <w:r w:rsidRPr="00CB57C1">
        <w:t>table</w:t>
      </w:r>
      <w:proofErr w:type="gramEnd"/>
    </w:p>
    <w:p w14:paraId="45480373" w14:textId="77777777" w:rsidR="00CB57C1" w:rsidRDefault="00CB57C1" w:rsidP="00A55850">
      <w:pPr>
        <w:pStyle w:val="Text"/>
        <w:ind w:left="922" w:firstLine="0"/>
        <w:jc w:val="left"/>
      </w:pPr>
    </w:p>
    <w:p w14:paraId="39C9115F" w14:textId="52709524" w:rsidR="00CB57C1" w:rsidRDefault="00CB57C1" w:rsidP="00A55850">
      <w:pPr>
        <w:pStyle w:val="Text"/>
        <w:ind w:left="922" w:firstLine="0"/>
        <w:jc w:val="left"/>
      </w:pPr>
      <w:r>
        <w:rPr>
          <w:noProof/>
        </w:rPr>
        <w:lastRenderedPageBreak/>
        <w:drawing>
          <wp:inline distT="0" distB="0" distL="0" distR="0" wp14:anchorId="6E343589" wp14:editId="757C0132">
            <wp:extent cx="6455954" cy="3643240"/>
            <wp:effectExtent l="0" t="0" r="2540" b="0"/>
            <wp:docPr id="71178815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88158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63" cy="365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23B42" w14:textId="77777777" w:rsidR="005C0EBD" w:rsidRDefault="005C0EBD" w:rsidP="00A55850">
      <w:pPr>
        <w:pStyle w:val="Text"/>
        <w:ind w:left="922" w:firstLine="0"/>
        <w:jc w:val="left"/>
      </w:pPr>
    </w:p>
    <w:p w14:paraId="24796F7E" w14:textId="77777777" w:rsidR="005C0EBD" w:rsidRDefault="005C0EBD" w:rsidP="00A55850">
      <w:pPr>
        <w:pStyle w:val="Text"/>
        <w:ind w:left="922" w:firstLine="0"/>
        <w:jc w:val="left"/>
      </w:pPr>
    </w:p>
    <w:p w14:paraId="4120FD7F" w14:textId="45543474" w:rsidR="005C0EBD" w:rsidRDefault="002F3826" w:rsidP="00A55850">
      <w:pPr>
        <w:pStyle w:val="Text"/>
        <w:ind w:left="922" w:firstLine="0"/>
        <w:jc w:val="left"/>
      </w:pPr>
      <w:r w:rsidRPr="002F3826">
        <w:t>task 2.4   Allow the client to ping 8.8.8.8 (</w:t>
      </w:r>
      <w:proofErr w:type="gramStart"/>
      <w:r w:rsidRPr="002F3826">
        <w:t>an</w:t>
      </w:r>
      <w:proofErr w:type="gramEnd"/>
      <w:r w:rsidRPr="002F3826">
        <w:t xml:space="preserve"> public IP address on internet)_iptables rule for NAT table for POSTROUTING chain</w:t>
      </w:r>
    </w:p>
    <w:p w14:paraId="54F56E6F" w14:textId="08D928C9" w:rsidR="002F3826" w:rsidRDefault="003840B4" w:rsidP="00A55850">
      <w:pPr>
        <w:pStyle w:val="Text"/>
        <w:ind w:left="922" w:firstLine="0"/>
        <w:jc w:val="left"/>
      </w:pPr>
      <w:r>
        <w:br/>
      </w:r>
      <w:r w:rsidRPr="00906FF5">
        <w:rPr>
          <w:b/>
          <w:bCs/>
        </w:rPr>
        <w:t>note:</w:t>
      </w:r>
      <w:r>
        <w:t xml:space="preserve"> the client VM cannot ping </w:t>
      </w:r>
      <w:r w:rsidRPr="002F3826">
        <w:t>8.8.8.8</w:t>
      </w:r>
      <w:r>
        <w:t xml:space="preserve"> , the TA </w:t>
      </w:r>
      <w:r w:rsidR="00906FF5">
        <w:t>reviewed</w:t>
      </w:r>
      <w:r w:rsidR="00D466BA">
        <w:t xml:space="preserve"> my rules for the NAT </w:t>
      </w:r>
      <w:proofErr w:type="gramStart"/>
      <w:r w:rsidR="00D466BA">
        <w:t>table</w:t>
      </w:r>
      <w:proofErr w:type="gramEnd"/>
      <w:r w:rsidR="00D466BA">
        <w:t xml:space="preserve"> and </w:t>
      </w:r>
      <w:r w:rsidR="001D137F">
        <w:t>it</w:t>
      </w:r>
      <w:r w:rsidR="00D466BA">
        <w:t xml:space="preserve"> seems everything is correct</w:t>
      </w:r>
      <w:r w:rsidR="007A53F1">
        <w:t xml:space="preserve">, but the issue still appear. I posted this on the discussion website (Ed) website and also I added another rules for the filter table for INPUT and OUTPUT chain to allow ICMP request and ICMP response from </w:t>
      </w:r>
      <w:r w:rsidR="00906FF5" w:rsidRPr="00906FF5">
        <w:t>client IP = 10.0.2.6</w:t>
      </w:r>
      <w:r w:rsidR="00906FF5">
        <w:t xml:space="preserve"> to 8.8.8.8 , unfortunately client VM still cannot ping 8.8.8.8</w:t>
      </w:r>
      <w:r w:rsidR="001D137F">
        <w:br/>
      </w:r>
      <w:r w:rsidR="001D137F">
        <w:br/>
        <w:t>also I added a rule for FORWARD chain for filter table ,</w:t>
      </w:r>
      <w:r w:rsidR="009F2492">
        <w:t xml:space="preserve"> and added a </w:t>
      </w:r>
      <w:r w:rsidR="009F2492" w:rsidRPr="009F2492">
        <w:t>rule for INPUT and OUTPUT chains for filter table</w:t>
      </w:r>
      <w:r w:rsidR="009F2492">
        <w:t xml:space="preserve">, but </w:t>
      </w:r>
      <w:r w:rsidR="001D137F">
        <w:t xml:space="preserve">still  </w:t>
      </w:r>
      <w:r w:rsidR="001D137F">
        <w:t>client VM still cannot ping 8.8.8.8</w:t>
      </w:r>
      <w:r w:rsidR="00906FF5">
        <w:br/>
      </w:r>
    </w:p>
    <w:p w14:paraId="524AB6B1" w14:textId="55195382" w:rsidR="002F3826" w:rsidRDefault="002F3826" w:rsidP="00A55850">
      <w:pPr>
        <w:pStyle w:val="Text"/>
        <w:ind w:left="922" w:firstLine="0"/>
        <w:jc w:val="left"/>
      </w:pPr>
      <w:r>
        <w:rPr>
          <w:noProof/>
        </w:rPr>
        <w:lastRenderedPageBreak/>
        <w:drawing>
          <wp:inline distT="0" distB="0" distL="0" distR="0" wp14:anchorId="05B9F9FE" wp14:editId="66E4A0C7">
            <wp:extent cx="6475136" cy="3623213"/>
            <wp:effectExtent l="0" t="0" r="1905" b="0"/>
            <wp:docPr id="103559696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696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86" cy="362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F7E02" w14:textId="77777777" w:rsidR="001D137F" w:rsidRDefault="001D137F" w:rsidP="00A55850">
      <w:pPr>
        <w:pStyle w:val="Text"/>
        <w:ind w:left="922" w:firstLine="0"/>
        <w:jc w:val="left"/>
      </w:pPr>
    </w:p>
    <w:p w14:paraId="20641BCE" w14:textId="3311BE6A" w:rsidR="001D137F" w:rsidRDefault="008C4DDF" w:rsidP="00A55850">
      <w:pPr>
        <w:pStyle w:val="Text"/>
        <w:ind w:left="922" w:firstLine="0"/>
        <w:jc w:val="left"/>
      </w:pPr>
      <w:r w:rsidRPr="008C4DDF">
        <w:t>task 2.4   Allow the client to ping 8.8.8.8 (</w:t>
      </w:r>
      <w:proofErr w:type="gramStart"/>
      <w:r w:rsidRPr="008C4DDF">
        <w:t>an</w:t>
      </w:r>
      <w:proofErr w:type="gramEnd"/>
      <w:r w:rsidRPr="008C4DDF">
        <w:t xml:space="preserve"> public IP address on internet)_iptables rule for FORWARD chain for filter table</w:t>
      </w:r>
    </w:p>
    <w:p w14:paraId="2D645978" w14:textId="77777777" w:rsidR="008C4DDF" w:rsidRDefault="008C4DDF" w:rsidP="00A55850">
      <w:pPr>
        <w:pStyle w:val="Text"/>
        <w:ind w:left="922" w:firstLine="0"/>
        <w:jc w:val="left"/>
      </w:pPr>
    </w:p>
    <w:p w14:paraId="28D83CB9" w14:textId="3D620A29" w:rsidR="008C4DDF" w:rsidRDefault="008C4DDF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6406CB1C" wp14:editId="4A895433">
            <wp:extent cx="6532880" cy="3633412"/>
            <wp:effectExtent l="0" t="0" r="1270" b="5715"/>
            <wp:docPr id="183269678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9678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260" cy="363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57D3" w14:textId="77777777" w:rsidR="00906FF5" w:rsidRDefault="00906FF5" w:rsidP="00A55850">
      <w:pPr>
        <w:pStyle w:val="Text"/>
        <w:ind w:left="922" w:firstLine="0"/>
        <w:jc w:val="left"/>
      </w:pPr>
    </w:p>
    <w:p w14:paraId="5AAD2E9E" w14:textId="283BB59B" w:rsidR="00906FF5" w:rsidRDefault="0026462E" w:rsidP="00A55850">
      <w:pPr>
        <w:pStyle w:val="Text"/>
        <w:ind w:left="922" w:firstLine="0"/>
        <w:jc w:val="left"/>
      </w:pPr>
      <w:r w:rsidRPr="0026462E">
        <w:t>task 2.4   Allow the client to ping 8.8.8.8 (</w:t>
      </w:r>
      <w:proofErr w:type="gramStart"/>
      <w:r w:rsidRPr="0026462E">
        <w:t>an</w:t>
      </w:r>
      <w:proofErr w:type="gramEnd"/>
      <w:r w:rsidRPr="0026462E">
        <w:t xml:space="preserve"> public IP address on internet)_iptables rule for INPUT and OUTPUT chains for filter table.JPG</w:t>
      </w:r>
    </w:p>
    <w:p w14:paraId="0709F71A" w14:textId="77777777" w:rsidR="0026462E" w:rsidRDefault="0026462E" w:rsidP="00A55850">
      <w:pPr>
        <w:pStyle w:val="Text"/>
        <w:ind w:left="922" w:firstLine="0"/>
        <w:jc w:val="left"/>
      </w:pPr>
    </w:p>
    <w:p w14:paraId="362A5120" w14:textId="77777777" w:rsidR="00C47B90" w:rsidRDefault="00C47B90" w:rsidP="00A55850">
      <w:pPr>
        <w:pStyle w:val="Text"/>
        <w:ind w:left="922" w:firstLine="0"/>
        <w:jc w:val="left"/>
      </w:pPr>
    </w:p>
    <w:p w14:paraId="4359CD69" w14:textId="77777777" w:rsidR="00C47B90" w:rsidRDefault="00C47B90" w:rsidP="00A55850">
      <w:pPr>
        <w:pStyle w:val="Text"/>
        <w:ind w:left="922" w:firstLine="0"/>
        <w:jc w:val="left"/>
      </w:pPr>
    </w:p>
    <w:p w14:paraId="26AD05E2" w14:textId="77777777" w:rsidR="00C47B90" w:rsidRDefault="00C47B90" w:rsidP="00A55850">
      <w:pPr>
        <w:pStyle w:val="Text"/>
        <w:ind w:left="922" w:firstLine="0"/>
        <w:jc w:val="left"/>
        <w:rPr>
          <w:noProof/>
        </w:rPr>
      </w:pPr>
    </w:p>
    <w:p w14:paraId="3C599FB4" w14:textId="77777777" w:rsidR="00C47B90" w:rsidRDefault="00C47B90" w:rsidP="00A55850">
      <w:pPr>
        <w:pStyle w:val="Text"/>
        <w:ind w:left="922" w:firstLine="0"/>
        <w:jc w:val="left"/>
        <w:rPr>
          <w:noProof/>
        </w:rPr>
      </w:pPr>
    </w:p>
    <w:p w14:paraId="0D6420D8" w14:textId="77777777" w:rsidR="00C47B90" w:rsidRDefault="00C47B90" w:rsidP="00A55850">
      <w:pPr>
        <w:pStyle w:val="Text"/>
        <w:ind w:left="922" w:firstLine="0"/>
        <w:jc w:val="left"/>
        <w:rPr>
          <w:noProof/>
        </w:rPr>
      </w:pPr>
    </w:p>
    <w:p w14:paraId="7C6CEA66" w14:textId="77777777" w:rsidR="00C47B90" w:rsidRDefault="00C47B90" w:rsidP="00A55850">
      <w:pPr>
        <w:pStyle w:val="Text"/>
        <w:ind w:left="922" w:firstLine="0"/>
        <w:jc w:val="left"/>
        <w:rPr>
          <w:noProof/>
        </w:rPr>
      </w:pPr>
    </w:p>
    <w:p w14:paraId="56E65B3E" w14:textId="77777777" w:rsidR="00C47B90" w:rsidRDefault="00C47B90" w:rsidP="00A55850">
      <w:pPr>
        <w:pStyle w:val="Text"/>
        <w:ind w:left="922" w:firstLine="0"/>
        <w:jc w:val="left"/>
        <w:rPr>
          <w:noProof/>
        </w:rPr>
      </w:pPr>
    </w:p>
    <w:p w14:paraId="6F3C296B" w14:textId="77777777" w:rsidR="00C47B90" w:rsidRDefault="00C47B90" w:rsidP="00A55850">
      <w:pPr>
        <w:pStyle w:val="Text"/>
        <w:ind w:left="922" w:firstLine="0"/>
        <w:jc w:val="left"/>
        <w:rPr>
          <w:noProof/>
        </w:rPr>
      </w:pPr>
    </w:p>
    <w:p w14:paraId="75458940" w14:textId="77777777" w:rsidR="00C47B90" w:rsidRDefault="00C47B90" w:rsidP="00A55850">
      <w:pPr>
        <w:pStyle w:val="Text"/>
        <w:ind w:left="922" w:firstLine="0"/>
        <w:jc w:val="left"/>
      </w:pPr>
    </w:p>
    <w:p w14:paraId="1495F826" w14:textId="5618175F" w:rsidR="0026462E" w:rsidRDefault="00CB11B9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2C71AFEC" wp14:editId="3472F384">
            <wp:extent cx="6578600" cy="3903784"/>
            <wp:effectExtent l="0" t="0" r="0" b="1905"/>
            <wp:docPr id="117878052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8052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243" cy="39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273FC19E" w14:textId="77777777" w:rsidR="00A53741" w:rsidRDefault="00A53741" w:rsidP="00A55850">
      <w:pPr>
        <w:pStyle w:val="Text"/>
        <w:ind w:left="922" w:firstLine="0"/>
        <w:jc w:val="left"/>
      </w:pPr>
    </w:p>
    <w:p w14:paraId="40B4DA97" w14:textId="77777777" w:rsidR="00A53741" w:rsidRDefault="00A53741" w:rsidP="00A55850">
      <w:pPr>
        <w:pStyle w:val="Text"/>
        <w:ind w:left="922" w:firstLine="0"/>
        <w:jc w:val="left"/>
      </w:pPr>
    </w:p>
    <w:p w14:paraId="3123FC5A" w14:textId="56131450" w:rsidR="00A53741" w:rsidRDefault="00166058" w:rsidP="00A55850">
      <w:pPr>
        <w:pStyle w:val="Text"/>
        <w:ind w:left="922" w:firstLine="0"/>
        <w:jc w:val="left"/>
      </w:pPr>
      <w:r w:rsidRPr="00166058">
        <w:t>task 2.4   the client cannot ping 8.8.4.4 (</w:t>
      </w:r>
      <w:proofErr w:type="gramStart"/>
      <w:r w:rsidRPr="00166058">
        <w:t>an</w:t>
      </w:r>
      <w:proofErr w:type="gramEnd"/>
      <w:r w:rsidRPr="00166058">
        <w:t xml:space="preserve"> public IP address on internet)</w:t>
      </w:r>
      <w:r>
        <w:br/>
      </w:r>
      <w:r>
        <w:br/>
      </w:r>
      <w:r>
        <w:rPr>
          <w:noProof/>
        </w:rPr>
        <w:drawing>
          <wp:inline distT="0" distB="0" distL="0" distR="0" wp14:anchorId="27872B82" wp14:editId="094ACD49">
            <wp:extent cx="6535164" cy="3576467"/>
            <wp:effectExtent l="0" t="0" r="0" b="5080"/>
            <wp:docPr id="207736411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6411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180" cy="358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B0E58D6" w14:textId="77777777" w:rsidR="00F76E54" w:rsidRDefault="00F76E54" w:rsidP="00A55850">
      <w:pPr>
        <w:pStyle w:val="Text"/>
        <w:ind w:left="922" w:firstLine="0"/>
        <w:jc w:val="left"/>
      </w:pPr>
    </w:p>
    <w:p w14:paraId="1C9581BC" w14:textId="77777777" w:rsidR="00F76E54" w:rsidRDefault="00F76E54" w:rsidP="00A55850">
      <w:pPr>
        <w:pStyle w:val="Text"/>
        <w:ind w:left="922" w:firstLine="0"/>
        <w:jc w:val="left"/>
      </w:pPr>
    </w:p>
    <w:p w14:paraId="1C241970" w14:textId="2E549FFB" w:rsidR="00F76E54" w:rsidRDefault="00F76E54" w:rsidP="00A55850">
      <w:pPr>
        <w:pStyle w:val="Text"/>
        <w:ind w:left="922" w:firstLine="0"/>
        <w:jc w:val="left"/>
      </w:pPr>
      <w:r w:rsidRPr="00F76E54">
        <w:t xml:space="preserve">task 2.4  cannot ping localhost on </w:t>
      </w:r>
      <w:proofErr w:type="spellStart"/>
      <w:r w:rsidRPr="00F76E54">
        <w:t>gateway_server</w:t>
      </w:r>
      <w:proofErr w:type="spellEnd"/>
      <w:r w:rsidRPr="00F76E54">
        <w:t xml:space="preserve"> </w:t>
      </w:r>
      <w:proofErr w:type="gramStart"/>
      <w:r w:rsidRPr="00F76E54">
        <w:t>VM</w:t>
      </w:r>
      <w:proofErr w:type="gramEnd"/>
    </w:p>
    <w:p w14:paraId="3E36C4D0" w14:textId="77777777" w:rsidR="00F76E54" w:rsidRDefault="00F76E54" w:rsidP="00A55850">
      <w:pPr>
        <w:pStyle w:val="Text"/>
        <w:ind w:left="922" w:firstLine="0"/>
        <w:jc w:val="left"/>
      </w:pPr>
    </w:p>
    <w:p w14:paraId="0774CB9E" w14:textId="77777777" w:rsidR="00F76E54" w:rsidRDefault="00F76E54" w:rsidP="00A55850">
      <w:pPr>
        <w:pStyle w:val="Text"/>
        <w:ind w:left="922" w:firstLine="0"/>
        <w:jc w:val="left"/>
      </w:pPr>
    </w:p>
    <w:p w14:paraId="68DE3309" w14:textId="0DC66BF2" w:rsidR="00F76E54" w:rsidRDefault="00F76E54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1027DAF7" wp14:editId="44F3FB7D">
            <wp:extent cx="6517805" cy="3666343"/>
            <wp:effectExtent l="0" t="0" r="0" b="0"/>
            <wp:docPr id="1490548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4806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6618" cy="36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4902" w14:textId="77777777" w:rsidR="00CE0718" w:rsidRDefault="00CE0718" w:rsidP="00A55850">
      <w:pPr>
        <w:pStyle w:val="Text"/>
        <w:ind w:left="922" w:firstLine="0"/>
        <w:jc w:val="left"/>
      </w:pPr>
    </w:p>
    <w:p w14:paraId="249622BD" w14:textId="77777777" w:rsidR="00CE0718" w:rsidRDefault="00CE0718" w:rsidP="00A55850">
      <w:pPr>
        <w:pStyle w:val="Text"/>
        <w:ind w:left="922" w:firstLine="0"/>
        <w:jc w:val="left"/>
      </w:pPr>
    </w:p>
    <w:p w14:paraId="5F3A5013" w14:textId="601843E0" w:rsidR="00CE0718" w:rsidRDefault="00CE0718" w:rsidP="00A55850">
      <w:pPr>
        <w:pStyle w:val="Text"/>
        <w:ind w:left="922" w:firstLine="0"/>
        <w:jc w:val="left"/>
      </w:pPr>
      <w:r w:rsidRPr="00CE0718">
        <w:t xml:space="preserve">task 2.4  cannot ping localhost on </w:t>
      </w:r>
      <w:proofErr w:type="spellStart"/>
      <w:r w:rsidRPr="00CE0718">
        <w:t>gateway_server</w:t>
      </w:r>
      <w:proofErr w:type="spellEnd"/>
      <w:r w:rsidRPr="00CE0718">
        <w:t xml:space="preserve"> </w:t>
      </w:r>
      <w:proofErr w:type="gramStart"/>
      <w:r w:rsidRPr="00CE0718">
        <w:t>VM</w:t>
      </w:r>
      <w:proofErr w:type="gramEnd"/>
    </w:p>
    <w:p w14:paraId="48FBE3D9" w14:textId="77777777" w:rsidR="00CE0718" w:rsidRDefault="00CE0718" w:rsidP="00A55850">
      <w:pPr>
        <w:pStyle w:val="Text"/>
        <w:ind w:left="922" w:firstLine="0"/>
        <w:jc w:val="left"/>
      </w:pPr>
    </w:p>
    <w:p w14:paraId="563D0CD0" w14:textId="0E6271D4" w:rsidR="00CE0718" w:rsidRDefault="00CE0718" w:rsidP="00A55850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71B59B11" wp14:editId="311A5112">
            <wp:extent cx="6549067" cy="3683928"/>
            <wp:effectExtent l="0" t="0" r="4445" b="0"/>
            <wp:docPr id="1482668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6880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0134" cy="369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4024" w14:textId="77777777" w:rsidR="00CE0718" w:rsidRDefault="00CE0718" w:rsidP="00A55850">
      <w:pPr>
        <w:pStyle w:val="Text"/>
        <w:ind w:left="922" w:firstLine="0"/>
        <w:jc w:val="left"/>
      </w:pPr>
    </w:p>
    <w:p w14:paraId="7B0AE8C7" w14:textId="77777777" w:rsidR="00F76E54" w:rsidRDefault="00F76E54" w:rsidP="00A55850">
      <w:pPr>
        <w:pStyle w:val="Text"/>
        <w:ind w:left="922" w:firstLine="0"/>
        <w:jc w:val="left"/>
      </w:pPr>
    </w:p>
    <w:p w14:paraId="75060468" w14:textId="77777777" w:rsidR="008A1AC4" w:rsidRDefault="008A1AC4" w:rsidP="00A55850">
      <w:pPr>
        <w:pStyle w:val="Text"/>
        <w:ind w:left="922" w:firstLine="0"/>
        <w:jc w:val="left"/>
      </w:pPr>
    </w:p>
    <w:p w14:paraId="00C4A148" w14:textId="77777777" w:rsidR="008A1AC4" w:rsidRDefault="008A1AC4" w:rsidP="00A55850">
      <w:pPr>
        <w:pStyle w:val="Text"/>
        <w:ind w:left="922" w:firstLine="0"/>
        <w:jc w:val="left"/>
      </w:pPr>
    </w:p>
    <w:p w14:paraId="5E6A296D" w14:textId="4185EB6E" w:rsidR="00E90AF2" w:rsidRDefault="008A1AC4" w:rsidP="00E90AF2">
      <w:pPr>
        <w:pStyle w:val="Text"/>
        <w:ind w:left="922"/>
        <w:jc w:val="left"/>
      </w:pPr>
      <w:r w:rsidRPr="007E732C">
        <w:rPr>
          <w:highlight w:val="yellow"/>
        </w:rPr>
        <w:lastRenderedPageBreak/>
        <w:t>Note:</w:t>
      </w:r>
      <w:r w:rsidR="00E90AF2">
        <w:t xml:space="preserve"> </w:t>
      </w:r>
      <w:r>
        <w:t xml:space="preserve"> I </w:t>
      </w:r>
      <w:r w:rsidRPr="008A1AC4">
        <w:t xml:space="preserve"> failed to install NMAP tool  on client  VM</w:t>
      </w:r>
      <w:r>
        <w:t xml:space="preserve"> after I SET the rules for filter table although I set to ACCEPT for INPUT , OUTPUT, and FORWARD chain for filter table , I tried to install NMAP tool offli</w:t>
      </w:r>
      <w:r w:rsidR="00E90AF2">
        <w:t>ne and it failed, so I could not run the following commands on client VM:</w:t>
      </w:r>
      <w:r w:rsidR="00E90AF2">
        <w:br/>
      </w:r>
      <w:r w:rsidR="00E90AF2">
        <w:br/>
      </w:r>
      <w:proofErr w:type="spellStart"/>
      <w:r w:rsidR="00E90AF2">
        <w:t>sudo</w:t>
      </w:r>
      <w:proofErr w:type="spellEnd"/>
      <w:r w:rsidR="00E90AF2">
        <w:t xml:space="preserve"> </w:t>
      </w:r>
      <w:proofErr w:type="spellStart"/>
      <w:r w:rsidR="00E90AF2">
        <w:t>nmap</w:t>
      </w:r>
      <w:proofErr w:type="spellEnd"/>
      <w:r w:rsidR="00E90AF2">
        <w:t xml:space="preserve"> -</w:t>
      </w:r>
      <w:proofErr w:type="spellStart"/>
      <w:r w:rsidR="00E90AF2">
        <w:t>sT</w:t>
      </w:r>
      <w:proofErr w:type="spellEnd"/>
      <w:r w:rsidR="00E90AF2">
        <w:t xml:space="preserve"> -p- 10.0.2.x % x is the value of your</w:t>
      </w:r>
      <w:r w:rsidR="00E90AF2">
        <w:t xml:space="preserve"> </w:t>
      </w:r>
      <w:r w:rsidR="00E90AF2">
        <w:t>Gateway/Server VM’s IP address</w:t>
      </w:r>
    </w:p>
    <w:p w14:paraId="5FD029C3" w14:textId="77777777" w:rsidR="00A208FE" w:rsidRDefault="00E90AF2" w:rsidP="00E90AF2">
      <w:pPr>
        <w:pStyle w:val="Text"/>
        <w:ind w:left="922" w:firstLine="0"/>
        <w:jc w:val="left"/>
      </w:pP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sU</w:t>
      </w:r>
      <w:proofErr w:type="spellEnd"/>
      <w:r>
        <w:t xml:space="preserve"> -p- 10.0.2.x % x is the value of your</w:t>
      </w:r>
      <w:r>
        <w:t xml:space="preserve"> </w:t>
      </w:r>
      <w:r>
        <w:t xml:space="preserve">Gateway/Server VM’s IP </w:t>
      </w:r>
      <w:proofErr w:type="gramStart"/>
      <w:r>
        <w:t>address</w:t>
      </w:r>
      <w:proofErr w:type="gramEnd"/>
    </w:p>
    <w:p w14:paraId="3C8DA94F" w14:textId="77777777" w:rsidR="00A208FE" w:rsidRDefault="00A208FE" w:rsidP="00E90AF2">
      <w:pPr>
        <w:pStyle w:val="Text"/>
        <w:ind w:left="922" w:firstLine="0"/>
        <w:jc w:val="left"/>
      </w:pPr>
    </w:p>
    <w:p w14:paraId="533E3791" w14:textId="77777777" w:rsidR="00A208FE" w:rsidRDefault="00A208FE" w:rsidP="00E90AF2">
      <w:pPr>
        <w:pStyle w:val="Text"/>
        <w:ind w:left="922" w:firstLine="0"/>
        <w:jc w:val="left"/>
      </w:pPr>
    </w:p>
    <w:p w14:paraId="534FE376" w14:textId="21A5085A" w:rsidR="008A1AC4" w:rsidRDefault="00E90AF2" w:rsidP="00E90AF2">
      <w:pPr>
        <w:pStyle w:val="Text"/>
        <w:ind w:left="922" w:firstLine="0"/>
        <w:jc w:val="left"/>
      </w:pPr>
      <w:r>
        <w:br/>
      </w:r>
      <w:r>
        <w:br/>
      </w:r>
      <w:r w:rsidR="00A338EB">
        <w:rPr>
          <w:noProof/>
        </w:rPr>
        <w:drawing>
          <wp:inline distT="0" distB="0" distL="0" distR="0" wp14:anchorId="3CED04C1" wp14:editId="2FC257F1">
            <wp:extent cx="6590437" cy="3691499"/>
            <wp:effectExtent l="0" t="0" r="1270" b="4445"/>
            <wp:docPr id="164456450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6450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966" cy="369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A757" w14:textId="77777777" w:rsidR="00A208FE" w:rsidRDefault="00A208FE" w:rsidP="00E90AF2">
      <w:pPr>
        <w:pStyle w:val="Text"/>
        <w:ind w:left="922" w:firstLine="0"/>
        <w:jc w:val="left"/>
      </w:pPr>
    </w:p>
    <w:p w14:paraId="6E481CB2" w14:textId="77777777" w:rsidR="00A208FE" w:rsidRDefault="00A208FE" w:rsidP="00E90AF2">
      <w:pPr>
        <w:pStyle w:val="Text"/>
        <w:ind w:left="922" w:firstLine="0"/>
        <w:jc w:val="left"/>
      </w:pPr>
    </w:p>
    <w:p w14:paraId="117E0470" w14:textId="104383D8" w:rsidR="00A208FE" w:rsidRDefault="00A208FE" w:rsidP="00E90AF2">
      <w:pPr>
        <w:pStyle w:val="Text"/>
        <w:ind w:left="922" w:firstLine="0"/>
        <w:jc w:val="left"/>
      </w:pPr>
      <w:r>
        <w:rPr>
          <w:noProof/>
        </w:rPr>
        <w:drawing>
          <wp:inline distT="0" distB="0" distL="0" distR="0" wp14:anchorId="0925B430" wp14:editId="2AAE5A4B">
            <wp:extent cx="6538286" cy="3667272"/>
            <wp:effectExtent l="0" t="0" r="0" b="0"/>
            <wp:docPr id="71320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049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38286" cy="36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8219" w14:textId="46592964" w:rsidR="00E97B99" w:rsidRDefault="000539FD" w:rsidP="00485F6F">
      <w:pPr>
        <w:pStyle w:val="Heading1"/>
        <w:jc w:val="left"/>
      </w:pPr>
      <w:r>
        <w:lastRenderedPageBreak/>
        <w:t>Conclusion</w:t>
      </w:r>
    </w:p>
    <w:p w14:paraId="39DE8D74" w14:textId="499EF315" w:rsidR="00485F6F" w:rsidRDefault="00485F6F" w:rsidP="00485F6F">
      <w:r>
        <w:t xml:space="preserve">      </w:t>
      </w:r>
    </w:p>
    <w:p w14:paraId="432784D6" w14:textId="7D7F7A47" w:rsidR="00485F6F" w:rsidRPr="00485F6F" w:rsidRDefault="00485F6F" w:rsidP="00485F6F">
      <w:r>
        <w:t xml:space="preserve">I have learned many useful and practical </w:t>
      </w:r>
      <w:proofErr w:type="spellStart"/>
      <w:r>
        <w:t>linux</w:t>
      </w:r>
      <w:proofErr w:type="spellEnd"/>
      <w:r>
        <w:t xml:space="preserve"> commands to filter the network packets , this helped me to discover the iptables command </w:t>
      </w:r>
      <w:r w:rsidR="006511DE">
        <w:t xml:space="preserve">and run 2 virtual machines </w:t>
      </w:r>
      <w:r w:rsidR="00433F70">
        <w:t xml:space="preserve">simultaneously </w:t>
      </w:r>
      <w:r w:rsidR="006511DE">
        <w:t xml:space="preserve"> so that I have a home lab to simulate 2 machines on the same NAT network. I really liked the instructions provided because it is easy to follow with and apply hands-on experience.</w:t>
      </w:r>
    </w:p>
    <w:p w14:paraId="6123C93D" w14:textId="77777777" w:rsidR="005D72BB" w:rsidRDefault="0099221A" w:rsidP="005D72BB">
      <w:pPr>
        <w:pStyle w:val="Heading1"/>
        <w:jc w:val="left"/>
      </w:pPr>
      <w:r>
        <w:t>Appendix B: Attached files</w:t>
      </w:r>
    </w:p>
    <w:p w14:paraId="3F78E710" w14:textId="63DC3069" w:rsidR="009D3973" w:rsidRDefault="009D3973" w:rsidP="007251D4">
      <w:r>
        <w:t xml:space="preserve">I have not </w:t>
      </w:r>
      <w:r w:rsidR="0099221A" w:rsidRPr="009D3973">
        <w:t xml:space="preserve">used configuration </w:t>
      </w:r>
      <w:r>
        <w:t xml:space="preserve">file to run the iptables commands, I used the terminal on the virtual machine directly </w:t>
      </w:r>
      <w:r w:rsidR="007251D4">
        <w:t>and I asked the professor on the zoom live session on 22-10-2023 and she said it is fine to do this .</w:t>
      </w:r>
      <w:r w:rsidR="007251D4">
        <w:br/>
      </w:r>
      <w:r w:rsidR="007251D4">
        <w:br/>
        <w:t>I uploaded a text file</w:t>
      </w:r>
      <w:r w:rsidR="00A45C9D">
        <w:t xml:space="preserve"> on </w:t>
      </w:r>
      <w:r w:rsidR="005330CE">
        <w:t>GitHub</w:t>
      </w:r>
      <w:r w:rsidR="007251D4">
        <w:t xml:space="preserve"> that contains a draft for the commands I used and my process of</w:t>
      </w:r>
      <w:r w:rsidR="00DD525B">
        <w:t xml:space="preserve"> thinking of meeting the required tasks</w:t>
      </w:r>
      <w:r w:rsidR="00A45C9D">
        <w:t>.</w:t>
      </w:r>
      <w:r w:rsidR="00A45C9D">
        <w:br/>
      </w:r>
      <w:r w:rsidR="00A45C9D">
        <w:br/>
      </w:r>
      <w:hyperlink r:id="rId35" w:history="1">
        <w:r w:rsidR="0099221A" w:rsidRPr="001C584A">
          <w:rPr>
            <w:rStyle w:val="Hyperlink"/>
          </w:rPr>
          <w:t xml:space="preserve"> </w:t>
        </w:r>
        <w:r w:rsidR="001B6673" w:rsidRPr="001C584A">
          <w:rPr>
            <w:rStyle w:val="Hyperlink"/>
          </w:rPr>
          <w:t>https://github.com/Mohammed-Ragab/CSE-548-advanced-network-security/blob/main/project%201%20draft%20and%20notes.txt</w:t>
        </w:r>
      </w:hyperlink>
    </w:p>
    <w:p w14:paraId="23BEA323" w14:textId="77777777" w:rsidR="009D3973" w:rsidRDefault="009D3973" w:rsidP="009D3973"/>
    <w:p w14:paraId="6074E38E" w14:textId="5EA372D3" w:rsidR="0076355A" w:rsidRPr="00473F9B" w:rsidRDefault="00E97402" w:rsidP="009D3973">
      <w:pPr>
        <w:rPr>
          <w:highlight w:val="yellow"/>
        </w:rPr>
      </w:pPr>
      <w:r w:rsidRPr="00473F9B">
        <w:rPr>
          <w:sz w:val="24"/>
          <w:szCs w:val="24"/>
        </w:rPr>
        <w:t>References</w:t>
      </w:r>
      <w:r w:rsidR="0099221A" w:rsidRPr="00473F9B">
        <w:rPr>
          <w:highlight w:val="yellow"/>
        </w:rPr>
        <w:t xml:space="preserve"> </w:t>
      </w:r>
    </w:p>
    <w:p w14:paraId="05970787" w14:textId="06A6333C" w:rsidR="0099221A" w:rsidRPr="0099221A" w:rsidRDefault="0099221A" w:rsidP="0099221A">
      <w:r w:rsidRPr="0099221A">
        <w:rPr>
          <w:highlight w:val="yellow"/>
        </w:rPr>
        <w:t>Reference is optional, but nice to have to allow others to read your report with additional linked source for validation and learning.</w:t>
      </w:r>
    </w:p>
    <w:p w14:paraId="2F432F7F" w14:textId="3D025A1D" w:rsidR="005A27A5" w:rsidRDefault="005A27A5" w:rsidP="00473F9B"/>
    <w:sdt>
      <w:sdtPr>
        <w:id w:val="1138535804"/>
        <w:docPartObj>
          <w:docPartGallery w:val="Bibliographies"/>
          <w:docPartUnique/>
        </w:docPartObj>
      </w:sdtPr>
      <w:sdtContent>
        <w:sdt>
          <w:sdtPr>
            <w:id w:val="-573587230"/>
            <w:bibliography/>
          </w:sdtPr>
          <w:sdtContent>
            <w:p w14:paraId="565EDE16" w14:textId="77777777" w:rsidR="00BD04CC" w:rsidRDefault="00473F9B" w:rsidP="00BD04CC">
              <w:pPr>
                <w:pStyle w:val="Bibliography"/>
                <w:numPr>
                  <w:ilvl w:val="0"/>
                  <w:numId w:val="44"/>
                </w:numPr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7A52BB">
                <w:rPr>
                  <w:noProof/>
                </w:rPr>
                <w:t>(n.d.). Retrieved from https://linux-training.be/networking/ch14.html#:~:text=The%20filter%20table%20in%20iptables,(routed)%20through%20the%20system</w:t>
              </w:r>
            </w:p>
            <w:p w14:paraId="20DDD1B0" w14:textId="737B259D" w:rsidR="007A52BB" w:rsidRPr="00BD04CC" w:rsidRDefault="007A52BB" w:rsidP="00BD04CC">
              <w:pPr>
                <w:pStyle w:val="Bibliography"/>
                <w:numPr>
                  <w:ilvl w:val="0"/>
                  <w:numId w:val="44"/>
                </w:numPr>
                <w:rPr>
                  <w:noProof/>
                  <w:sz w:val="24"/>
                  <w:szCs w:val="24"/>
                </w:rPr>
              </w:pPr>
              <w:r>
                <w:rPr>
                  <w:noProof/>
                </w:rPr>
                <w:t>(n.d.). Retrieved from YOUTUBE: https://www.youtube.com/watch?v=H1WPwAjMXRo</w:t>
              </w:r>
            </w:p>
            <w:p w14:paraId="3E136EF9" w14:textId="513A515F" w:rsidR="0037551B" w:rsidRDefault="00473F9B" w:rsidP="007A52B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1B6B879" w14:textId="77777777" w:rsidR="007A52BB" w:rsidRPr="007A52BB" w:rsidRDefault="007A52BB" w:rsidP="007A52BB"/>
    <w:p w14:paraId="0A696C78" w14:textId="77777777" w:rsidR="007A52BB" w:rsidRDefault="007A52BB" w:rsidP="007A52BB"/>
    <w:p w14:paraId="1B5FE44E" w14:textId="14CC0515" w:rsidR="007A52BB" w:rsidRDefault="007A52BB" w:rsidP="007A52BB">
      <w:pPr>
        <w:tabs>
          <w:tab w:val="left" w:pos="1375"/>
        </w:tabs>
      </w:pPr>
      <w:r>
        <w:tab/>
      </w:r>
    </w:p>
    <w:p w14:paraId="55E9CE02" w14:textId="77777777" w:rsidR="00BD04CC" w:rsidRPr="00BD04CC" w:rsidRDefault="00BD04CC" w:rsidP="00BD04CC"/>
    <w:p w14:paraId="2A8026F2" w14:textId="77777777" w:rsidR="00BD04CC" w:rsidRDefault="00BD04CC" w:rsidP="00BD04CC"/>
    <w:p w14:paraId="1AB61FE4" w14:textId="77777777" w:rsidR="00BD04CC" w:rsidRDefault="00BD04CC" w:rsidP="00BD04CC"/>
    <w:p w14:paraId="02361982" w14:textId="707D3D68" w:rsidR="00BD04CC" w:rsidRPr="00BD04CC" w:rsidRDefault="00BD04CC" w:rsidP="00BD04CC">
      <w:pPr>
        <w:tabs>
          <w:tab w:val="left" w:pos="2677"/>
        </w:tabs>
      </w:pPr>
      <w:r>
        <w:tab/>
      </w:r>
    </w:p>
    <w:sectPr w:rsidR="00BD04CC" w:rsidRPr="00BD04CC" w:rsidSect="006D4F93">
      <w:headerReference w:type="default" r:id="rId36"/>
      <w:type w:val="continuous"/>
      <w:pgSz w:w="12240" w:h="15840" w:code="1"/>
      <w:pgMar w:top="1008" w:right="936" w:bottom="270" w:left="810" w:header="432" w:footer="432" w:gutter="0"/>
      <w:cols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E510E" w14:textId="77777777" w:rsidR="000E700C" w:rsidRDefault="000E700C">
      <w:r>
        <w:separator/>
      </w:r>
    </w:p>
  </w:endnote>
  <w:endnote w:type="continuationSeparator" w:id="0">
    <w:p w14:paraId="6256A0AC" w14:textId="77777777" w:rsidR="000E700C" w:rsidRDefault="000E70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7" w:usb1="00000000" w:usb2="00000000" w:usb3="00000000" w:csb0="0000019F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E5716" w14:textId="77777777" w:rsidR="000E700C" w:rsidRDefault="000E700C"/>
  </w:footnote>
  <w:footnote w:type="continuationSeparator" w:id="0">
    <w:p w14:paraId="55E38B89" w14:textId="77777777" w:rsidR="000E700C" w:rsidRDefault="000E70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3610F" w14:textId="77777777" w:rsidR="007530A3" w:rsidRDefault="007530A3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9F4B45">
      <w:rPr>
        <w:noProof/>
      </w:rPr>
      <w:t>1</w:t>
    </w:r>
    <w:r>
      <w:fldChar w:fldCharType="end"/>
    </w:r>
  </w:p>
  <w:p w14:paraId="0D4F64FA" w14:textId="77777777" w:rsidR="007530A3" w:rsidRDefault="00C03739">
    <w:pPr>
      <w:ind w:right="360"/>
    </w:pPr>
    <w:r w:rsidRPr="00C03739">
      <w:rPr>
        <w:highlight w:val="red"/>
      </w:rPr>
      <w:t xml:space="preserve">Please edit the </w:t>
    </w:r>
    <w:r w:rsidRPr="00C03739">
      <w:rPr>
        <w:highlight w:val="yellow"/>
      </w:rPr>
      <w:t>highlighted</w:t>
    </w:r>
    <w:r w:rsidRPr="00C03739">
      <w:rPr>
        <w:highlight w:val="red"/>
      </w:rPr>
      <w:t xml:space="preserve"> portion.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FFFFFFFB"/>
    <w:multiLevelType w:val="multilevel"/>
    <w:tmpl w:val="62F820A2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pStyle w:val="Heading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2" w15:restartNumberingAfterBreak="0">
    <w:nsid w:val="050E22B5"/>
    <w:multiLevelType w:val="hybridMultilevel"/>
    <w:tmpl w:val="696818A2"/>
    <w:lvl w:ilvl="0" w:tplc="0409000F">
      <w:start w:val="1"/>
      <w:numFmt w:val="decimal"/>
      <w:lvlText w:val="%1."/>
      <w:lvlJc w:val="left"/>
      <w:pPr>
        <w:ind w:left="922" w:hanging="360"/>
      </w:p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13" w15:restartNumberingAfterBreak="0">
    <w:nsid w:val="06440E02"/>
    <w:multiLevelType w:val="hybridMultilevel"/>
    <w:tmpl w:val="44700DE4"/>
    <w:lvl w:ilvl="0" w:tplc="04090001">
      <w:start w:val="1"/>
      <w:numFmt w:val="bullet"/>
      <w:lvlText w:val=""/>
      <w:lvlJc w:val="left"/>
      <w:pPr>
        <w:ind w:left="9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6" w:hanging="360"/>
      </w:pPr>
      <w:rPr>
        <w:rFonts w:ascii="Wingdings" w:hAnsi="Wingdings" w:hint="default"/>
      </w:rPr>
    </w:lvl>
  </w:abstractNum>
  <w:abstractNum w:abstractNumId="14" w15:restartNumberingAfterBreak="0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6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0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877D64"/>
    <w:multiLevelType w:val="singleLevel"/>
    <w:tmpl w:val="37E4B88C"/>
    <w:lvl w:ilvl="0">
      <w:start w:val="1"/>
      <w:numFmt w:val="decimal"/>
      <w:pStyle w:val="References"/>
      <w:lvlText w:val="[%1]"/>
      <w:lvlJc w:val="left"/>
      <w:pPr>
        <w:tabs>
          <w:tab w:val="num" w:pos="1170"/>
        </w:tabs>
        <w:ind w:left="1170" w:hanging="360"/>
      </w:pPr>
      <w:rPr>
        <w:i w:val="0"/>
      </w:rPr>
    </w:lvl>
  </w:abstractNum>
  <w:abstractNum w:abstractNumId="21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4" w15:restartNumberingAfterBreak="0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6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27" w15:restartNumberingAfterBreak="0">
    <w:nsid w:val="5E941A71"/>
    <w:multiLevelType w:val="hybridMultilevel"/>
    <w:tmpl w:val="222C4516"/>
    <w:lvl w:ilvl="0" w:tplc="04090001">
      <w:start w:val="1"/>
      <w:numFmt w:val="bullet"/>
      <w:lvlText w:val=""/>
      <w:lvlJc w:val="left"/>
      <w:pPr>
        <w:ind w:left="9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2" w:hanging="360"/>
      </w:pPr>
      <w:rPr>
        <w:rFonts w:ascii="Wingdings" w:hAnsi="Wingdings" w:hint="default"/>
      </w:rPr>
    </w:lvl>
  </w:abstractNum>
  <w:abstractNum w:abstractNumId="28" w15:restartNumberingAfterBreak="0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9" w15:restartNumberingAfterBreak="0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34" w15:restartNumberingAfterBreak="0">
    <w:nsid w:val="793A0625"/>
    <w:multiLevelType w:val="hybridMultilevel"/>
    <w:tmpl w:val="F6827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7781072">
    <w:abstractNumId w:val="11"/>
  </w:num>
  <w:num w:numId="2" w16cid:durableId="959726335">
    <w:abstractNumId w:val="18"/>
  </w:num>
  <w:num w:numId="3" w16cid:durableId="1921986224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 w16cid:durableId="1294216364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 w16cid:durableId="1526940833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 w16cid:durableId="174391917">
    <w:abstractNumId w:val="23"/>
  </w:num>
  <w:num w:numId="7" w16cid:durableId="238488320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 w16cid:durableId="1167595615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 w16cid:durableId="1069958829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 w16cid:durableId="1269699534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 w16cid:durableId="1345783360">
    <w:abstractNumId w:val="2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 w16cid:durableId="1780493240">
    <w:abstractNumId w:val="20"/>
  </w:num>
  <w:num w:numId="13" w16cid:durableId="2067139904">
    <w:abstractNumId w:val="15"/>
  </w:num>
  <w:num w:numId="14" w16cid:durableId="162085276">
    <w:abstractNumId w:val="26"/>
  </w:num>
  <w:num w:numId="15" w16cid:durableId="825977347">
    <w:abstractNumId w:val="25"/>
  </w:num>
  <w:num w:numId="16" w16cid:durableId="1214002743">
    <w:abstractNumId w:val="33"/>
  </w:num>
  <w:num w:numId="17" w16cid:durableId="143086594">
    <w:abstractNumId w:val="17"/>
  </w:num>
  <w:num w:numId="18" w16cid:durableId="90711456">
    <w:abstractNumId w:val="16"/>
  </w:num>
  <w:num w:numId="19" w16cid:durableId="2104060665">
    <w:abstractNumId w:val="28"/>
  </w:num>
  <w:num w:numId="20" w16cid:durableId="789474852">
    <w:abstractNumId w:val="21"/>
  </w:num>
  <w:num w:numId="21" w16cid:durableId="39624796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89089195">
    <w:abstractNumId w:val="32"/>
  </w:num>
  <w:num w:numId="23" w16cid:durableId="932514411">
    <w:abstractNumId w:val="31"/>
  </w:num>
  <w:num w:numId="24" w16cid:durableId="801505507">
    <w:abstractNumId w:val="24"/>
  </w:num>
  <w:num w:numId="25" w16cid:durableId="1040135062">
    <w:abstractNumId w:val="30"/>
  </w:num>
  <w:num w:numId="26" w16cid:durableId="2053461620">
    <w:abstractNumId w:val="14"/>
  </w:num>
  <w:num w:numId="27" w16cid:durableId="1033457998">
    <w:abstractNumId w:val="29"/>
  </w:num>
  <w:num w:numId="28" w16cid:durableId="509608038">
    <w:abstractNumId w:val="19"/>
  </w:num>
  <w:num w:numId="29" w16cid:durableId="1384402946">
    <w:abstractNumId w:val="22"/>
  </w:num>
  <w:num w:numId="30" w16cid:durableId="657418311">
    <w:abstractNumId w:val="10"/>
  </w:num>
  <w:num w:numId="31" w16cid:durableId="590552593">
    <w:abstractNumId w:val="8"/>
  </w:num>
  <w:num w:numId="32" w16cid:durableId="1303190043">
    <w:abstractNumId w:val="7"/>
  </w:num>
  <w:num w:numId="33" w16cid:durableId="1236015227">
    <w:abstractNumId w:val="6"/>
  </w:num>
  <w:num w:numId="34" w16cid:durableId="1792623848">
    <w:abstractNumId w:val="5"/>
  </w:num>
  <w:num w:numId="35" w16cid:durableId="543295980">
    <w:abstractNumId w:val="9"/>
  </w:num>
  <w:num w:numId="36" w16cid:durableId="816918690">
    <w:abstractNumId w:val="4"/>
  </w:num>
  <w:num w:numId="37" w16cid:durableId="962418143">
    <w:abstractNumId w:val="3"/>
  </w:num>
  <w:num w:numId="38" w16cid:durableId="1803182888">
    <w:abstractNumId w:val="2"/>
  </w:num>
  <w:num w:numId="39" w16cid:durableId="667513728">
    <w:abstractNumId w:val="1"/>
  </w:num>
  <w:num w:numId="40" w16cid:durableId="909998394">
    <w:abstractNumId w:val="0"/>
  </w:num>
  <w:num w:numId="41" w16cid:durableId="2023584009">
    <w:abstractNumId w:val="13"/>
  </w:num>
  <w:num w:numId="42" w16cid:durableId="1933512383">
    <w:abstractNumId w:val="27"/>
  </w:num>
  <w:num w:numId="43" w16cid:durableId="2034260057">
    <w:abstractNumId w:val="12"/>
  </w:num>
  <w:num w:numId="44" w16cid:durableId="965740543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attachedTemplate r:id="rId1"/>
  <w:defaultTabStop w:val="202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4B45"/>
    <w:rsid w:val="00042E13"/>
    <w:rsid w:val="000539FD"/>
    <w:rsid w:val="00094A89"/>
    <w:rsid w:val="000A0C2F"/>
    <w:rsid w:val="000A168B"/>
    <w:rsid w:val="000A4A34"/>
    <w:rsid w:val="000D2BDE"/>
    <w:rsid w:val="000E700C"/>
    <w:rsid w:val="00104BB0"/>
    <w:rsid w:val="0010794E"/>
    <w:rsid w:val="00113F26"/>
    <w:rsid w:val="0013354F"/>
    <w:rsid w:val="00143F2E"/>
    <w:rsid w:val="00144E72"/>
    <w:rsid w:val="00166058"/>
    <w:rsid w:val="001768FF"/>
    <w:rsid w:val="001A60B1"/>
    <w:rsid w:val="001B2686"/>
    <w:rsid w:val="001B36B1"/>
    <w:rsid w:val="001B6673"/>
    <w:rsid w:val="001C584A"/>
    <w:rsid w:val="001D137F"/>
    <w:rsid w:val="001D512B"/>
    <w:rsid w:val="001E7B7A"/>
    <w:rsid w:val="001F4C5C"/>
    <w:rsid w:val="00200092"/>
    <w:rsid w:val="00204478"/>
    <w:rsid w:val="00205615"/>
    <w:rsid w:val="00214E2E"/>
    <w:rsid w:val="00216141"/>
    <w:rsid w:val="00217186"/>
    <w:rsid w:val="002434A1"/>
    <w:rsid w:val="00263943"/>
    <w:rsid w:val="0026462E"/>
    <w:rsid w:val="00267B35"/>
    <w:rsid w:val="002D541B"/>
    <w:rsid w:val="002E1F95"/>
    <w:rsid w:val="002F1A23"/>
    <w:rsid w:val="002F3826"/>
    <w:rsid w:val="002F7910"/>
    <w:rsid w:val="00314F82"/>
    <w:rsid w:val="0033751D"/>
    <w:rsid w:val="003427CE"/>
    <w:rsid w:val="00342BE1"/>
    <w:rsid w:val="003461E8"/>
    <w:rsid w:val="00360269"/>
    <w:rsid w:val="0037551B"/>
    <w:rsid w:val="00375BE8"/>
    <w:rsid w:val="003840B4"/>
    <w:rsid w:val="00392DBA"/>
    <w:rsid w:val="003C3322"/>
    <w:rsid w:val="003C68C2"/>
    <w:rsid w:val="003C6B4C"/>
    <w:rsid w:val="003D1EBF"/>
    <w:rsid w:val="003D3F8A"/>
    <w:rsid w:val="003D42A1"/>
    <w:rsid w:val="003D4CAE"/>
    <w:rsid w:val="003F26BD"/>
    <w:rsid w:val="003F52AD"/>
    <w:rsid w:val="004220BC"/>
    <w:rsid w:val="00427096"/>
    <w:rsid w:val="0043144F"/>
    <w:rsid w:val="00431BFA"/>
    <w:rsid w:val="00433F70"/>
    <w:rsid w:val="004353CF"/>
    <w:rsid w:val="004631BC"/>
    <w:rsid w:val="00465353"/>
    <w:rsid w:val="00473F9B"/>
    <w:rsid w:val="00484761"/>
    <w:rsid w:val="00484DD5"/>
    <w:rsid w:val="00485F6F"/>
    <w:rsid w:val="004B071F"/>
    <w:rsid w:val="004B558A"/>
    <w:rsid w:val="004C1E16"/>
    <w:rsid w:val="004C2543"/>
    <w:rsid w:val="004D15CA"/>
    <w:rsid w:val="004E3E4C"/>
    <w:rsid w:val="004F23A0"/>
    <w:rsid w:val="005003E3"/>
    <w:rsid w:val="005052CD"/>
    <w:rsid w:val="00513103"/>
    <w:rsid w:val="005169AE"/>
    <w:rsid w:val="005330CE"/>
    <w:rsid w:val="00535307"/>
    <w:rsid w:val="00550A26"/>
    <w:rsid w:val="00550BF5"/>
    <w:rsid w:val="0055611E"/>
    <w:rsid w:val="00567A70"/>
    <w:rsid w:val="00587B45"/>
    <w:rsid w:val="005A27A5"/>
    <w:rsid w:val="005A2A15"/>
    <w:rsid w:val="005C0EBD"/>
    <w:rsid w:val="005C6EA6"/>
    <w:rsid w:val="005D1B15"/>
    <w:rsid w:val="005D2824"/>
    <w:rsid w:val="005D4F1A"/>
    <w:rsid w:val="005D72BB"/>
    <w:rsid w:val="005E692F"/>
    <w:rsid w:val="00606861"/>
    <w:rsid w:val="0062114B"/>
    <w:rsid w:val="00623698"/>
    <w:rsid w:val="00623B64"/>
    <w:rsid w:val="00625E96"/>
    <w:rsid w:val="00647C09"/>
    <w:rsid w:val="006511DE"/>
    <w:rsid w:val="00651F2C"/>
    <w:rsid w:val="00677C22"/>
    <w:rsid w:val="00685D0E"/>
    <w:rsid w:val="00693D5D"/>
    <w:rsid w:val="006B7F03"/>
    <w:rsid w:val="006C41A0"/>
    <w:rsid w:val="006C7307"/>
    <w:rsid w:val="006D4F93"/>
    <w:rsid w:val="007251D4"/>
    <w:rsid w:val="00725B45"/>
    <w:rsid w:val="00735879"/>
    <w:rsid w:val="007530A3"/>
    <w:rsid w:val="0076355A"/>
    <w:rsid w:val="007707AB"/>
    <w:rsid w:val="00784A89"/>
    <w:rsid w:val="007A52BB"/>
    <w:rsid w:val="007A53F1"/>
    <w:rsid w:val="007A7D60"/>
    <w:rsid w:val="007B0BDD"/>
    <w:rsid w:val="007C4336"/>
    <w:rsid w:val="007E6826"/>
    <w:rsid w:val="007E732C"/>
    <w:rsid w:val="007F7AA6"/>
    <w:rsid w:val="00805F43"/>
    <w:rsid w:val="0081663F"/>
    <w:rsid w:val="00823624"/>
    <w:rsid w:val="00837E47"/>
    <w:rsid w:val="008505AB"/>
    <w:rsid w:val="008518FE"/>
    <w:rsid w:val="0085659C"/>
    <w:rsid w:val="00864212"/>
    <w:rsid w:val="00872026"/>
    <w:rsid w:val="0087792E"/>
    <w:rsid w:val="00883EAF"/>
    <w:rsid w:val="00885258"/>
    <w:rsid w:val="008A1AC4"/>
    <w:rsid w:val="008A30C3"/>
    <w:rsid w:val="008A3C23"/>
    <w:rsid w:val="008C17C8"/>
    <w:rsid w:val="008C49CC"/>
    <w:rsid w:val="008C4DDF"/>
    <w:rsid w:val="008C6366"/>
    <w:rsid w:val="008D69E9"/>
    <w:rsid w:val="008E0645"/>
    <w:rsid w:val="008F594A"/>
    <w:rsid w:val="00904C7E"/>
    <w:rsid w:val="00906FF5"/>
    <w:rsid w:val="0091035B"/>
    <w:rsid w:val="00953CD6"/>
    <w:rsid w:val="00977FA8"/>
    <w:rsid w:val="0099221A"/>
    <w:rsid w:val="009A1F6E"/>
    <w:rsid w:val="009B660B"/>
    <w:rsid w:val="009C7D17"/>
    <w:rsid w:val="009D3973"/>
    <w:rsid w:val="009E3288"/>
    <w:rsid w:val="009E484E"/>
    <w:rsid w:val="009E52D0"/>
    <w:rsid w:val="009F1C4B"/>
    <w:rsid w:val="009F2492"/>
    <w:rsid w:val="009F40FB"/>
    <w:rsid w:val="009F4B45"/>
    <w:rsid w:val="009F516C"/>
    <w:rsid w:val="00A208FE"/>
    <w:rsid w:val="00A22FCB"/>
    <w:rsid w:val="00A25B3B"/>
    <w:rsid w:val="00A338EB"/>
    <w:rsid w:val="00A36950"/>
    <w:rsid w:val="00A40127"/>
    <w:rsid w:val="00A45C9D"/>
    <w:rsid w:val="00A472F1"/>
    <w:rsid w:val="00A5237D"/>
    <w:rsid w:val="00A53741"/>
    <w:rsid w:val="00A554A3"/>
    <w:rsid w:val="00A55850"/>
    <w:rsid w:val="00A758EA"/>
    <w:rsid w:val="00A91937"/>
    <w:rsid w:val="00A9434E"/>
    <w:rsid w:val="00A95C50"/>
    <w:rsid w:val="00AB79A6"/>
    <w:rsid w:val="00AC4850"/>
    <w:rsid w:val="00AF1ECB"/>
    <w:rsid w:val="00AF4ADC"/>
    <w:rsid w:val="00B068A7"/>
    <w:rsid w:val="00B16DB5"/>
    <w:rsid w:val="00B362A5"/>
    <w:rsid w:val="00B47B59"/>
    <w:rsid w:val="00B53F81"/>
    <w:rsid w:val="00B56C2B"/>
    <w:rsid w:val="00B65BD3"/>
    <w:rsid w:val="00B70469"/>
    <w:rsid w:val="00B72DD8"/>
    <w:rsid w:val="00B72E09"/>
    <w:rsid w:val="00B86AC2"/>
    <w:rsid w:val="00BC583A"/>
    <w:rsid w:val="00BD04CC"/>
    <w:rsid w:val="00BF0C69"/>
    <w:rsid w:val="00BF629B"/>
    <w:rsid w:val="00BF655C"/>
    <w:rsid w:val="00C03739"/>
    <w:rsid w:val="00C04A43"/>
    <w:rsid w:val="00C075EF"/>
    <w:rsid w:val="00C11E83"/>
    <w:rsid w:val="00C2378A"/>
    <w:rsid w:val="00C378A1"/>
    <w:rsid w:val="00C47B90"/>
    <w:rsid w:val="00C621D6"/>
    <w:rsid w:val="00C75907"/>
    <w:rsid w:val="00C82D86"/>
    <w:rsid w:val="00C907C9"/>
    <w:rsid w:val="00CB11B9"/>
    <w:rsid w:val="00CB4B8D"/>
    <w:rsid w:val="00CB57C1"/>
    <w:rsid w:val="00CC0DDA"/>
    <w:rsid w:val="00CD684F"/>
    <w:rsid w:val="00CD7FED"/>
    <w:rsid w:val="00CE0718"/>
    <w:rsid w:val="00D06623"/>
    <w:rsid w:val="00D14C6B"/>
    <w:rsid w:val="00D466BA"/>
    <w:rsid w:val="00D5150E"/>
    <w:rsid w:val="00D5536F"/>
    <w:rsid w:val="00D56935"/>
    <w:rsid w:val="00D716BA"/>
    <w:rsid w:val="00D73C2E"/>
    <w:rsid w:val="00D758C6"/>
    <w:rsid w:val="00D7612F"/>
    <w:rsid w:val="00D825DD"/>
    <w:rsid w:val="00D90C10"/>
    <w:rsid w:val="00D92E96"/>
    <w:rsid w:val="00DA258C"/>
    <w:rsid w:val="00DA270F"/>
    <w:rsid w:val="00DA4345"/>
    <w:rsid w:val="00DB0AC9"/>
    <w:rsid w:val="00DC6C83"/>
    <w:rsid w:val="00DD525B"/>
    <w:rsid w:val="00DE07FA"/>
    <w:rsid w:val="00DE20DB"/>
    <w:rsid w:val="00DF2DDE"/>
    <w:rsid w:val="00DF77C8"/>
    <w:rsid w:val="00E01667"/>
    <w:rsid w:val="00E36209"/>
    <w:rsid w:val="00E37AF9"/>
    <w:rsid w:val="00E420BB"/>
    <w:rsid w:val="00E50DF6"/>
    <w:rsid w:val="00E6336D"/>
    <w:rsid w:val="00E6366C"/>
    <w:rsid w:val="00E90AF2"/>
    <w:rsid w:val="00E92B2B"/>
    <w:rsid w:val="00E965C5"/>
    <w:rsid w:val="00E96A3A"/>
    <w:rsid w:val="00E97402"/>
    <w:rsid w:val="00E97B99"/>
    <w:rsid w:val="00EB2E9D"/>
    <w:rsid w:val="00EC4D6A"/>
    <w:rsid w:val="00ED1E14"/>
    <w:rsid w:val="00EE6FFC"/>
    <w:rsid w:val="00EF10AC"/>
    <w:rsid w:val="00EF2CB2"/>
    <w:rsid w:val="00EF4701"/>
    <w:rsid w:val="00EF564E"/>
    <w:rsid w:val="00F22198"/>
    <w:rsid w:val="00F33D49"/>
    <w:rsid w:val="00F3481E"/>
    <w:rsid w:val="00F34D4A"/>
    <w:rsid w:val="00F577F6"/>
    <w:rsid w:val="00F65266"/>
    <w:rsid w:val="00F71692"/>
    <w:rsid w:val="00F751E1"/>
    <w:rsid w:val="00F76E54"/>
    <w:rsid w:val="00F84C88"/>
    <w:rsid w:val="00F932B6"/>
    <w:rsid w:val="00F973FE"/>
    <w:rsid w:val="00FC0B7B"/>
    <w:rsid w:val="00FD347F"/>
    <w:rsid w:val="00FE24DF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5DEEB89"/>
  <w15:chartTrackingRefBased/>
  <w15:docId w15:val="{FEB334D7-DBCF-44BC-9FC5-B79C35D73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iPriority="99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Heading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Heading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FootnoteText">
    <w:name w:val="footnote text"/>
    <w:basedOn w:val="Normal"/>
    <w:link w:val="FootnoteText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FootnoteReference">
    <w:name w:val="footnote reference"/>
    <w:semiHidden/>
    <w:rPr>
      <w:vertAlign w:val="superscript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link w:val="ReferenceHeadChar"/>
    <w:pPr>
      <w:numPr>
        <w:numId w:val="0"/>
      </w:numPr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Indent">
    <w:name w:val="Body Text Indent"/>
    <w:basedOn w:val="Normal"/>
    <w:link w:val="BodyTextIndentChar"/>
    <w:pPr>
      <w:ind w:left="630" w:hanging="630"/>
    </w:pPr>
    <w:rPr>
      <w:szCs w:val="24"/>
    </w:rPr>
  </w:style>
  <w:style w:type="paragraph" w:styleId="DocumentMap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BalloonText">
    <w:name w:val="Balloon Text"/>
    <w:basedOn w:val="Normal"/>
    <w:link w:val="BalloonTextChar"/>
    <w:rsid w:val="00F33D4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F33D49"/>
    <w:rPr>
      <w:rFonts w:ascii="Tahoma" w:hAnsi="Tahoma" w:cs="Tahoma"/>
      <w:sz w:val="16"/>
      <w:szCs w:val="16"/>
    </w:rPr>
  </w:style>
  <w:style w:type="character" w:customStyle="1" w:styleId="MediumGrid11">
    <w:name w:val="Medium Grid 11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="MS Mincho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Heading1Char">
    <w:name w:val="Heading 1 Char"/>
    <w:link w:val="Heading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link w:val="ReferenceHead"/>
    <w:rsid w:val="003F52AD"/>
    <w:rPr>
      <w:smallCaps/>
      <w:kern w:val="28"/>
    </w:rPr>
  </w:style>
  <w:style w:type="character" w:customStyle="1" w:styleId="Style1Char">
    <w:name w:val="Style1 Char"/>
    <w:link w:val="Style1"/>
    <w:rsid w:val="003F52AD"/>
    <w:rPr>
      <w:smallCaps/>
      <w:kern w:val="28"/>
    </w:rPr>
  </w:style>
  <w:style w:type="paragraph" w:customStyle="1" w:styleId="ColorfulShading-Accent11">
    <w:name w:val="Colorful Shading - Accent 11"/>
    <w:hidden/>
    <w:uiPriority w:val="99"/>
    <w:semiHidden/>
    <w:rsid w:val="001B36B1"/>
  </w:style>
  <w:style w:type="character" w:customStyle="1" w:styleId="BodyText2">
    <w:name w:val="Body Text2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Heading2Char">
    <w:name w:val="Heading 2 Char"/>
    <w:link w:val="Heading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D90C10"/>
  </w:style>
  <w:style w:type="character" w:customStyle="1" w:styleId="FootnoteTextChar">
    <w:name w:val="Footnote Text Char"/>
    <w:link w:val="FootnoteText"/>
    <w:semiHidden/>
    <w:rsid w:val="00C075EF"/>
    <w:rPr>
      <w:sz w:val="16"/>
      <w:szCs w:val="16"/>
    </w:rPr>
  </w:style>
  <w:style w:type="character" w:customStyle="1" w:styleId="BodyTextIndentChar">
    <w:name w:val="Body Text Indent Char"/>
    <w:link w:val="BodyTextIndent"/>
    <w:rsid w:val="003F26BD"/>
    <w:rPr>
      <w:szCs w:val="24"/>
    </w:rPr>
  </w:style>
  <w:style w:type="character" w:customStyle="1" w:styleId="m5113501246024331607m-6864882937387638336gmail-il">
    <w:name w:val="m_5113501246024331607m_-6864882937387638336gmail-il"/>
    <w:basedOn w:val="DefaultParagraphFont"/>
    <w:rsid w:val="0076355A"/>
  </w:style>
  <w:style w:type="paragraph" w:customStyle="1" w:styleId="ColorfulList-Accent11">
    <w:name w:val="Colorful List - Accent 11"/>
    <w:basedOn w:val="Normal"/>
    <w:uiPriority w:val="34"/>
    <w:qFormat/>
    <w:rsid w:val="0076355A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F932B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22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221A"/>
    <w:rPr>
      <w:rFonts w:ascii="Courier New" w:hAnsi="Courier New" w:cs="Courier New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99221A"/>
    <w:rPr>
      <w:color w:val="605E5C"/>
      <w:shd w:val="clear" w:color="auto" w:fill="E1DFDD"/>
    </w:rPr>
  </w:style>
  <w:style w:type="character" w:styleId="Strong">
    <w:name w:val="Strong"/>
    <w:basedOn w:val="DefaultParagraphFont"/>
    <w:qFormat/>
    <w:rsid w:val="00A55850"/>
    <w:rPr>
      <w:b/>
      <w:bCs/>
    </w:rPr>
  </w:style>
  <w:style w:type="paragraph" w:styleId="Bibliography">
    <w:name w:val="Bibliography"/>
    <w:basedOn w:val="Normal"/>
    <w:next w:val="Normal"/>
    <w:uiPriority w:val="70"/>
    <w:unhideWhenUsed/>
    <w:rsid w:val="005A27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0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2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4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5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9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13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0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yperlink" Target="%20https:/github.com/Mohammed-Ragab/CSE-548-advanced-network-security/blob/main/project%201%20draft%20and%20notes.txt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mckerah\Desktop\ieee_tj_template_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iptables</b:Tag>
    <b:SourceType>InternetSite</b:SourceType>
    <b:Guid>{E4958096-4063-4F14-87DB-4F5A4C011ACE}</b:Guid>
    <b:URL>https://linux-training.be/networking/ch14.html#:~:text=The%20filter%20table%20in%20iptables,(routed)%20through%20the%20system</b:URL>
    <b:RefOrder>2</b:RefOrder>
  </b:Source>
  <b:Source>
    <b:Tag>YOU</b:Tag>
    <b:SourceType>InternetSite</b:SourceType>
    <b:Guid>{97E064EB-EBAC-4494-872A-49453BD9D0AD}</b:Guid>
    <b:InternetSiteTitle>YOUTUBE</b:InternetSiteTitle>
    <b:URL>https://www.youtube.com/watch?v=H1WPwAjMXRo</b:URL>
    <b:RefOrder>1</b:RefOrder>
  </b:Source>
</b:Sources>
</file>

<file path=customXml/itemProps1.xml><?xml version="1.0" encoding="utf-8"?>
<ds:datastoreItem xmlns:ds="http://schemas.openxmlformats.org/officeDocument/2006/customXml" ds:itemID="{1C252D74-7C6B-4D14-BA7D-F077F1373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ieee_tj_template_17.dotx</Template>
  <TotalTime>126</TotalTime>
  <Pages>16</Pages>
  <Words>974</Words>
  <Characters>5558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IEEE</Company>
  <LinksUpToDate>false</LinksUpToDate>
  <CharactersWithSpaces>6519</CharactersWithSpaces>
  <SharedDoc>false</SharedDoc>
  <HLinks>
    <vt:vector size="60" baseType="variant">
      <vt:variant>
        <vt:i4>65611</vt:i4>
      </vt:variant>
      <vt:variant>
        <vt:i4>33</vt:i4>
      </vt:variant>
      <vt:variant>
        <vt:i4>0</vt:i4>
      </vt:variant>
      <vt:variant>
        <vt:i4>5</vt:i4>
      </vt:variant>
      <vt:variant>
        <vt:lpwstr>http://www.ieee.org/publications_standards/publications/rights/index.html</vt:lpwstr>
      </vt:variant>
      <vt:variant>
        <vt:lpwstr/>
      </vt:variant>
      <vt:variant>
        <vt:i4>1704042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http://www.ieee.org/publications_standards/publications/authors/authors_submission.html</vt:lpwstr>
      </vt:variant>
      <vt:variant>
        <vt:lpwstr/>
      </vt:variant>
      <vt:variant>
        <vt:i4>3670090</vt:i4>
      </vt:variant>
      <vt:variant>
        <vt:i4>27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2555906</vt:i4>
      </vt:variant>
      <vt:variant>
        <vt:i4>24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7405581</vt:i4>
      </vt:variant>
      <vt:variant>
        <vt:i4>21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3670090</vt:i4>
      </vt:variant>
      <vt:variant>
        <vt:i4>15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7602227</vt:i4>
      </vt:variant>
      <vt:variant>
        <vt:i4>9</vt:i4>
      </vt:variant>
      <vt:variant>
        <vt:i4>0</vt:i4>
      </vt:variant>
      <vt:variant>
        <vt:i4>5</vt:i4>
      </vt:variant>
      <vt:variant>
        <vt:lpwstr>https://www.overleaf.com/blog/278-how-to-use-overleaf-with-ieee-collabratec-your-quick-guide-to-getting-started%23.Vp6tpPkrKM9</vt:lpwstr>
      </vt:variant>
      <vt:variant>
        <vt:lpwstr/>
      </vt:variant>
      <vt:variant>
        <vt:i4>3670090</vt:i4>
      </vt:variant>
      <vt:variant>
        <vt:i4>6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Tiffany McKerahan</dc:creator>
  <cp:keywords/>
  <cp:lastModifiedBy>Mohammed Ragab (Student)</cp:lastModifiedBy>
  <cp:revision>46</cp:revision>
  <cp:lastPrinted>2012-08-02T18:53:00Z</cp:lastPrinted>
  <dcterms:created xsi:type="dcterms:W3CDTF">2021-05-17T22:20:00Z</dcterms:created>
  <dcterms:modified xsi:type="dcterms:W3CDTF">2023-10-24T21:41:00Z</dcterms:modified>
</cp:coreProperties>
</file>